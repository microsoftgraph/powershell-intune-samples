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FCD52" w14:textId="01C22470" w:rsidR="005B4BA5" w:rsidRPr="00272E8A" w:rsidRDefault="0013569A" w:rsidP="00F16198">
      <w:pPr>
        <w:pStyle w:val="Title"/>
      </w:pPr>
      <w:r>
        <w:t xml:space="preserve">Deploying MDATP for Mac with </w:t>
      </w:r>
      <w:r w:rsidR="00CF0245">
        <w:t>MEM</w:t>
      </w:r>
      <w:r>
        <w:t xml:space="preserve"> powershell scripts</w:t>
      </w:r>
    </w:p>
    <w:p w14:paraId="02B81093" w14:textId="73E1B6CD" w:rsidR="0059062E" w:rsidRPr="00DD58B1" w:rsidRDefault="005D39DB" w:rsidP="00F1619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B20593" wp14:editId="5CE6DBEF">
                <wp:simplePos x="0" y="0"/>
                <wp:positionH relativeFrom="column">
                  <wp:posOffset>-199552</wp:posOffset>
                </wp:positionH>
                <wp:positionV relativeFrom="paragraph">
                  <wp:posOffset>90757</wp:posOffset>
                </wp:positionV>
                <wp:extent cx="1099706" cy="288758"/>
                <wp:effectExtent l="0" t="0" r="1841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706" cy="28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F5E70" w14:textId="5CDEA6DA" w:rsidR="005D39DB" w:rsidRPr="00006A8C" w:rsidRDefault="005D39DB" w:rsidP="00F1619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6A8C">
                              <w:rPr>
                                <w:color w:val="FFFFFF" w:themeColor="background1"/>
                              </w:rPr>
                              <w:t>Versi</w:t>
                            </w:r>
                            <w:r w:rsidR="00B10595" w:rsidRPr="00006A8C">
                              <w:rPr>
                                <w:color w:val="FFFFFF" w:themeColor="background1"/>
                              </w:rPr>
                              <w:t>o</w:t>
                            </w:r>
                            <w:r w:rsidRPr="00006A8C">
                              <w:rPr>
                                <w:color w:val="FFFFFF" w:themeColor="background1"/>
                              </w:rPr>
                              <w:t xml:space="preserve">n </w:t>
                            </w:r>
                            <w:r w:rsidR="0013569A" w:rsidRPr="00006A8C">
                              <w:rPr>
                                <w:color w:val="FFFFFF" w:themeColor="background1"/>
                              </w:rPr>
                              <w:t>1.0</w:t>
                            </w:r>
                          </w:p>
                          <w:p w14:paraId="7DFECE13" w14:textId="77777777" w:rsidR="005D39DB" w:rsidRPr="00006A8C" w:rsidRDefault="005D39DB" w:rsidP="00F1619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2059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5.7pt;margin-top:7.15pt;width:86.6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" fillcolor="#404040 [2429]" strokeweight=".5pt">
                <v:textbox>
                  <w:txbxContent>
                    <w:p w14:paraId="4FEF5E70" w14:textId="5CDEA6DA" w:rsidR="005D39DB" w:rsidRPr="00006A8C" w:rsidRDefault="005D39DB" w:rsidP="00F16198">
                      <w:pPr>
                        <w:rPr>
                          <w:color w:val="FFFFFF" w:themeColor="background1"/>
                        </w:rPr>
                      </w:pPr>
                      <w:r w:rsidRPr="00006A8C">
                        <w:rPr>
                          <w:color w:val="FFFFFF" w:themeColor="background1"/>
                        </w:rPr>
                        <w:t>Versi</w:t>
                      </w:r>
                      <w:r w:rsidR="00B10595" w:rsidRPr="00006A8C">
                        <w:rPr>
                          <w:color w:val="FFFFFF" w:themeColor="background1"/>
                        </w:rPr>
                        <w:t>o</w:t>
                      </w:r>
                      <w:r w:rsidRPr="00006A8C">
                        <w:rPr>
                          <w:color w:val="FFFFFF" w:themeColor="background1"/>
                        </w:rPr>
                        <w:t xml:space="preserve">n </w:t>
                      </w:r>
                      <w:r w:rsidR="0013569A" w:rsidRPr="00006A8C">
                        <w:rPr>
                          <w:color w:val="FFFFFF" w:themeColor="background1"/>
                        </w:rPr>
                        <w:t>1.0</w:t>
                      </w:r>
                    </w:p>
                    <w:p w14:paraId="7DFECE13" w14:textId="77777777" w:rsidR="005D39DB" w:rsidRPr="00006A8C" w:rsidRDefault="005D39DB" w:rsidP="00F1619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AC0247" w14:textId="45748383" w:rsidR="00351FEA" w:rsidRDefault="00351FEA" w:rsidP="00F16198"/>
    <w:p w14:paraId="21E619D9" w14:textId="137A6AD5" w:rsidR="00A94ED9" w:rsidRDefault="00A94ED9" w:rsidP="00F16198"/>
    <w:p w14:paraId="5A612E6A" w14:textId="5D3E8BD2" w:rsidR="00A94ED9" w:rsidRDefault="00A94ED9" w:rsidP="00F16198"/>
    <w:p w14:paraId="4386E608" w14:textId="2933AC94" w:rsidR="00A94ED9" w:rsidRDefault="00A94ED9" w:rsidP="00F16198"/>
    <w:p w14:paraId="12A247B7" w14:textId="76A5FE5C" w:rsidR="00DE605D" w:rsidRDefault="00DE605D" w:rsidP="00F16198"/>
    <w:p w14:paraId="591C092E" w14:textId="77777777" w:rsidR="00DE605D" w:rsidRDefault="00DE605D" w:rsidP="00F16198"/>
    <w:p w14:paraId="005D1811" w14:textId="77777777" w:rsidR="008B1748" w:rsidRDefault="008B1748" w:rsidP="00F16198"/>
    <w:p w14:paraId="1B89997F" w14:textId="77777777" w:rsidR="008B1748" w:rsidRDefault="008B1748" w:rsidP="00F16198"/>
    <w:p w14:paraId="07B84D45" w14:textId="77777777" w:rsidR="008B1748" w:rsidRDefault="008B1748" w:rsidP="00F16198"/>
    <w:p w14:paraId="7275728F" w14:textId="77777777" w:rsidR="008B1748" w:rsidRDefault="008B1748" w:rsidP="00F16198"/>
    <w:p w14:paraId="35519605" w14:textId="64B3EA7C" w:rsidR="008B1748" w:rsidRDefault="008B1748" w:rsidP="00F16198"/>
    <w:p w14:paraId="65378976" w14:textId="1EA15BB8" w:rsidR="0013569A" w:rsidRDefault="0013569A" w:rsidP="00F16198"/>
    <w:p w14:paraId="2F48723E" w14:textId="09538A8B" w:rsidR="0013569A" w:rsidRDefault="0013569A" w:rsidP="00F16198"/>
    <w:p w14:paraId="64F6BE0D" w14:textId="68E5E478" w:rsidR="0013569A" w:rsidRDefault="0013569A" w:rsidP="00F16198"/>
    <w:p w14:paraId="567AB113" w14:textId="3BE80BCE" w:rsidR="0013569A" w:rsidRDefault="0013569A" w:rsidP="00F16198"/>
    <w:p w14:paraId="5019B8E0" w14:textId="05D63774" w:rsidR="0013569A" w:rsidRDefault="0013569A" w:rsidP="00F16198"/>
    <w:p w14:paraId="061A1AF6" w14:textId="3288FD39" w:rsidR="0013569A" w:rsidRDefault="0013569A" w:rsidP="00F16198"/>
    <w:p w14:paraId="4C6753D7" w14:textId="33083AAB" w:rsidR="0013569A" w:rsidRDefault="0013569A" w:rsidP="00F16198"/>
    <w:p w14:paraId="5DBF8A9C" w14:textId="1835705F" w:rsidR="0013569A" w:rsidRDefault="0013569A" w:rsidP="00F16198"/>
    <w:p w14:paraId="55249CFD" w14:textId="78A783C0" w:rsidR="0013569A" w:rsidRDefault="0013569A" w:rsidP="00F16198"/>
    <w:p w14:paraId="4D7667E4" w14:textId="527C7B81" w:rsidR="0013569A" w:rsidRDefault="0013569A" w:rsidP="00F16198"/>
    <w:p w14:paraId="0C9AF05D" w14:textId="2F03D3DD" w:rsidR="0013569A" w:rsidRDefault="0013569A" w:rsidP="00F16198"/>
    <w:p w14:paraId="40E381FA" w14:textId="72FE329A" w:rsidR="0013569A" w:rsidRDefault="0013569A" w:rsidP="00F16198"/>
    <w:p w14:paraId="1CE83589" w14:textId="135A785A" w:rsidR="0013569A" w:rsidRDefault="0013569A" w:rsidP="00F16198"/>
    <w:p w14:paraId="10C7D549" w14:textId="5D4E1B06" w:rsidR="0013569A" w:rsidRDefault="0013569A" w:rsidP="00F16198"/>
    <w:p w14:paraId="186F964A" w14:textId="0BE557F2" w:rsidR="0013569A" w:rsidRDefault="0013569A" w:rsidP="00F16198"/>
    <w:p w14:paraId="786BA831" w14:textId="5520525D" w:rsidR="0013569A" w:rsidRDefault="0013569A" w:rsidP="00F16198"/>
    <w:p w14:paraId="5404AFA5" w14:textId="52D3426E" w:rsidR="0013569A" w:rsidRDefault="0013569A" w:rsidP="00F16198"/>
    <w:p w14:paraId="0DA8489C" w14:textId="0BF64990" w:rsidR="0013569A" w:rsidRDefault="0013569A" w:rsidP="00F16198"/>
    <w:p w14:paraId="0270D855" w14:textId="3E27DF24" w:rsidR="0013569A" w:rsidRDefault="0013569A" w:rsidP="00F16198"/>
    <w:p w14:paraId="1AA82CA4" w14:textId="77777777" w:rsidR="0013569A" w:rsidRDefault="0013569A" w:rsidP="00F16198"/>
    <w:p w14:paraId="728028E7" w14:textId="77777777" w:rsidR="008B1748" w:rsidRDefault="008B1748" w:rsidP="00F16198"/>
    <w:p w14:paraId="11D44ECD" w14:textId="060CEC13" w:rsidR="00A94ED9" w:rsidRDefault="00FF1702" w:rsidP="00F16198">
      <w:r>
        <w:t>6</w:t>
      </w:r>
      <w:r w:rsidR="00322FA1" w:rsidRPr="00322FA1">
        <w:rPr>
          <w:vertAlign w:val="superscript"/>
        </w:rPr>
        <w:t>th</w:t>
      </w:r>
      <w:r w:rsidR="00322FA1">
        <w:t xml:space="preserve"> </w:t>
      </w:r>
      <w:r>
        <w:t>April</w:t>
      </w:r>
      <w:r w:rsidR="00322FA1">
        <w:t xml:space="preserve"> 2020</w:t>
      </w:r>
    </w:p>
    <w:p w14:paraId="18DFC2DA" w14:textId="78FF959A" w:rsidR="00A94ED9" w:rsidRDefault="00A94ED9" w:rsidP="00F16198">
      <w:r>
        <w:t>Authored</w:t>
      </w:r>
      <w:r>
        <w:br/>
      </w:r>
      <w:r w:rsidRPr="008060EC">
        <w:rPr>
          <w:b/>
          <w:bCs/>
        </w:rPr>
        <w:t>Neil Johnson</w:t>
      </w:r>
      <w:r>
        <w:t xml:space="preserve">, </w:t>
      </w:r>
      <w:r w:rsidR="006D58F5">
        <w:t xml:space="preserve">Microsoft </w:t>
      </w:r>
      <w:r w:rsidR="00322FA1">
        <w:t xml:space="preserve">Intune </w:t>
      </w:r>
      <w:proofErr w:type="spellStart"/>
      <w:r w:rsidR="00322FA1">
        <w:t>CxE</w:t>
      </w:r>
      <w:proofErr w:type="spellEnd"/>
    </w:p>
    <w:p w14:paraId="606B7A71" w14:textId="4F9F771D" w:rsidR="00DF7F81" w:rsidRDefault="00DF7F81" w:rsidP="00F16198">
      <w:pPr>
        <w:rPr>
          <w:rFonts w:eastAsiaTheme="majorEastAsia"/>
          <w:color w:val="404040" w:themeColor="text1" w:themeTint="BF"/>
          <w:sz w:val="40"/>
          <w:szCs w:val="40"/>
        </w:rPr>
      </w:pPr>
      <w:r>
        <w:br w:type="page"/>
      </w:r>
    </w:p>
    <w:p w14:paraId="33A97DDC" w14:textId="77777777" w:rsidR="00124D77" w:rsidRDefault="00124D77" w:rsidP="00F16198"/>
    <w:p w14:paraId="0619F96D" w14:textId="450DE431" w:rsidR="00DD6C9B" w:rsidRDefault="00DD6C9B" w:rsidP="00F16198">
      <w:pPr>
        <w:pStyle w:val="Heading2"/>
      </w:pPr>
      <w:bookmarkStart w:id="0" w:name="_Toc37064991"/>
      <w:r>
        <w:t xml:space="preserve">MEM </w:t>
      </w:r>
      <w:r w:rsidR="00296A3C">
        <w:t>M</w:t>
      </w:r>
      <w:r w:rsidR="00F07D1B">
        <w:t xml:space="preserve">DATP for Mac </w:t>
      </w:r>
      <w:r>
        <w:t>Deployment Script</w:t>
      </w:r>
      <w:r w:rsidR="00F07D1B">
        <w:t xml:space="preserve"> overview</w:t>
      </w:r>
      <w:bookmarkEnd w:id="0"/>
    </w:p>
    <w:p w14:paraId="2D827A41" w14:textId="03EF2DEC" w:rsidR="00DD6C9B" w:rsidRDefault="00DD6C9B" w:rsidP="00F16198">
      <w:r>
        <w:t xml:space="preserve">The following PowerShell scripts are available to help with </w:t>
      </w:r>
      <w:r w:rsidR="00296A3C">
        <w:t>M</w:t>
      </w:r>
      <w:r>
        <w:t xml:space="preserve">DATP deployment for Mac from the </w:t>
      </w:r>
      <w:hyperlink r:id="rId8" w:history="1">
        <w:r w:rsidRPr="00D324A9">
          <w:rPr>
            <w:rStyle w:val="Hyperlink"/>
          </w:rPr>
          <w:t>Microsoft graph GitHub repository</w:t>
        </w:r>
      </w:hyperlink>
      <w:r w:rsidR="00965B3D">
        <w:t>.</w:t>
      </w:r>
    </w:p>
    <w:p w14:paraId="34933221" w14:textId="77777777" w:rsidR="00F109B7" w:rsidRDefault="00F109B7" w:rsidP="00F16198"/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4811"/>
        <w:gridCol w:w="4540"/>
      </w:tblGrid>
      <w:tr w:rsidR="00DD6C9B" w:rsidRPr="00F109B7" w14:paraId="6D031894" w14:textId="77777777" w:rsidTr="00965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1AD8FA1" w14:textId="77777777" w:rsidR="00DD6C9B" w:rsidRPr="00F109B7" w:rsidRDefault="00DD6C9B" w:rsidP="00F16198">
            <w:pPr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Script Name</w:t>
            </w:r>
          </w:p>
        </w:tc>
        <w:tc>
          <w:tcPr>
            <w:tcW w:w="4540" w:type="dxa"/>
          </w:tcPr>
          <w:p w14:paraId="0A6C04DC" w14:textId="77777777" w:rsidR="00DD6C9B" w:rsidRPr="00F109B7" w:rsidRDefault="00DD6C9B" w:rsidP="00F16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Function</w:t>
            </w:r>
          </w:p>
        </w:tc>
      </w:tr>
      <w:tr w:rsidR="00DD6C9B" w:rsidRPr="00F109B7" w14:paraId="64B8E602" w14:textId="77777777" w:rsidTr="00965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AD2C97F" w14:textId="77777777" w:rsidR="00DD6C9B" w:rsidRPr="00F109B7" w:rsidRDefault="00DD6C9B" w:rsidP="00F16198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>MacOS_MDATP_Deployment_Add.ps1</w:t>
            </w:r>
          </w:p>
        </w:tc>
        <w:tc>
          <w:tcPr>
            <w:tcW w:w="4540" w:type="dxa"/>
          </w:tcPr>
          <w:p w14:paraId="7388DDFB" w14:textId="5773B371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Creates all </w:t>
            </w:r>
            <w:r w:rsidR="00E22ABC">
              <w:rPr>
                <w:sz w:val="20"/>
                <w:szCs w:val="20"/>
                <w:lang w:val="en-US"/>
              </w:rPr>
              <w:t>profiles</w:t>
            </w:r>
            <w:r w:rsidRPr="00F109B7">
              <w:rPr>
                <w:sz w:val="20"/>
                <w:szCs w:val="20"/>
                <w:lang w:val="en-US"/>
              </w:rPr>
              <w:t xml:space="preserve"> and applications for MDATP for Mac </w:t>
            </w:r>
            <w:r w:rsidR="00ED0533">
              <w:rPr>
                <w:sz w:val="20"/>
                <w:szCs w:val="20"/>
                <w:lang w:val="en-US"/>
              </w:rPr>
              <w:t xml:space="preserve">in MEM </w:t>
            </w:r>
            <w:r w:rsidRPr="00F109B7">
              <w:rPr>
                <w:sz w:val="20"/>
                <w:szCs w:val="20"/>
                <w:lang w:val="en-US"/>
              </w:rPr>
              <w:t xml:space="preserve">but </w:t>
            </w:r>
            <w:r w:rsidRPr="001318E1">
              <w:rPr>
                <w:b/>
                <w:bCs/>
                <w:sz w:val="20"/>
                <w:szCs w:val="20"/>
                <w:lang w:val="en-US"/>
              </w:rPr>
              <w:t>does not assign</w:t>
            </w:r>
            <w:r w:rsidRPr="00F109B7">
              <w:rPr>
                <w:sz w:val="20"/>
                <w:szCs w:val="20"/>
                <w:lang w:val="en-US"/>
              </w:rPr>
              <w:t xml:space="preserve"> </w:t>
            </w:r>
            <w:r w:rsidRPr="001318E1">
              <w:rPr>
                <w:b/>
                <w:bCs/>
                <w:sz w:val="20"/>
                <w:szCs w:val="20"/>
                <w:lang w:val="en-US"/>
              </w:rPr>
              <w:t>them</w:t>
            </w:r>
            <w:r w:rsidRPr="00F109B7">
              <w:rPr>
                <w:sz w:val="20"/>
                <w:szCs w:val="20"/>
                <w:lang w:val="en-US"/>
              </w:rPr>
              <w:t xml:space="preserve"> to any groups.</w:t>
            </w:r>
          </w:p>
        </w:tc>
      </w:tr>
      <w:tr w:rsidR="00DD6C9B" w:rsidRPr="00F109B7" w14:paraId="156F564E" w14:textId="77777777" w:rsidTr="00965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5CD66F" w14:textId="77777777" w:rsidR="00DD6C9B" w:rsidRPr="00F109B7" w:rsidRDefault="00DD6C9B" w:rsidP="00F16198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>MacOS_MDATP_Deployment_Add_Assign.ps1</w:t>
            </w:r>
          </w:p>
        </w:tc>
        <w:tc>
          <w:tcPr>
            <w:tcW w:w="4540" w:type="dxa"/>
          </w:tcPr>
          <w:p w14:paraId="189B35E5" w14:textId="525D6C4D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Creates all </w:t>
            </w:r>
            <w:r w:rsidR="00E22ABC">
              <w:rPr>
                <w:sz w:val="20"/>
                <w:szCs w:val="20"/>
                <w:lang w:val="en-US"/>
              </w:rPr>
              <w:t>profiles</w:t>
            </w:r>
            <w:r w:rsidRPr="00F109B7">
              <w:rPr>
                <w:sz w:val="20"/>
                <w:szCs w:val="20"/>
                <w:lang w:val="en-US"/>
              </w:rPr>
              <w:t xml:space="preserve"> and applications for MDATP for Mac </w:t>
            </w:r>
            <w:r w:rsidR="00ED0533">
              <w:rPr>
                <w:sz w:val="20"/>
                <w:szCs w:val="20"/>
                <w:lang w:val="en-US"/>
              </w:rPr>
              <w:t xml:space="preserve">in MEM </w:t>
            </w:r>
            <w:r w:rsidRPr="00F109B7">
              <w:rPr>
                <w:sz w:val="20"/>
                <w:szCs w:val="20"/>
                <w:lang w:val="en-US"/>
              </w:rPr>
              <w:t xml:space="preserve">and </w:t>
            </w:r>
            <w:r w:rsidRPr="001318E1">
              <w:rPr>
                <w:b/>
                <w:bCs/>
                <w:sz w:val="20"/>
                <w:szCs w:val="20"/>
                <w:lang w:val="en-US"/>
              </w:rPr>
              <w:t>assigns them to the group</w:t>
            </w:r>
            <w:r w:rsidRPr="00F109B7">
              <w:rPr>
                <w:sz w:val="20"/>
                <w:szCs w:val="20"/>
                <w:lang w:val="en-US"/>
              </w:rPr>
              <w:t xml:space="preserve"> that is specified.</w:t>
            </w:r>
          </w:p>
        </w:tc>
      </w:tr>
    </w:tbl>
    <w:p w14:paraId="6B4EA615" w14:textId="77777777" w:rsidR="00DD6C9B" w:rsidRDefault="00DD6C9B" w:rsidP="00F16198"/>
    <w:p w14:paraId="434652DD" w14:textId="1F63FB7A" w:rsidR="00DD6C9B" w:rsidRDefault="004428B9" w:rsidP="004428B9">
      <w:pPr>
        <w:pStyle w:val="Heading2"/>
      </w:pPr>
      <w:r>
        <w:t>Profiles Created</w:t>
      </w:r>
    </w:p>
    <w:p w14:paraId="59B34BC3" w14:textId="14C52C99" w:rsidR="004428B9" w:rsidRDefault="004428B9" w:rsidP="004428B9">
      <w:r>
        <w:t>Both scripts will create the same</w:t>
      </w:r>
      <w:r w:rsidR="00846722">
        <w:t xml:space="preserve"> five profiles. Four custom macOS | configuration profiles and one macOS | application profile.</w:t>
      </w:r>
    </w:p>
    <w:p w14:paraId="6B4CB5EF" w14:textId="77777777" w:rsidR="00846722" w:rsidRPr="00F16198" w:rsidRDefault="00846722" w:rsidP="004428B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99"/>
        <w:gridCol w:w="1179"/>
        <w:gridCol w:w="4568"/>
      </w:tblGrid>
      <w:tr w:rsidR="004F5FB5" w:rsidRPr="00F109B7" w14:paraId="6173782D" w14:textId="77777777" w:rsidTr="0018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7BE5BD07" w14:textId="654241B6" w:rsidR="00DD6C9B" w:rsidRPr="00F109B7" w:rsidRDefault="00A93EFE" w:rsidP="00F1619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1179" w:type="dxa"/>
          </w:tcPr>
          <w:p w14:paraId="3791A018" w14:textId="77777777" w:rsidR="00DD6C9B" w:rsidRPr="00F109B7" w:rsidRDefault="00DD6C9B" w:rsidP="00F16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4568" w:type="dxa"/>
          </w:tcPr>
          <w:p w14:paraId="68B77795" w14:textId="77777777" w:rsidR="00DD6C9B" w:rsidRPr="00F109B7" w:rsidRDefault="00DD6C9B" w:rsidP="00F16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Purpose</w:t>
            </w:r>
          </w:p>
        </w:tc>
      </w:tr>
      <w:tr w:rsidR="004F5FB5" w:rsidRPr="00F109B7" w14:paraId="3B539113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25D64984" w14:textId="0F5762A3" w:rsidR="00DD6C9B" w:rsidRPr="00F109B7" w:rsidRDefault="00DD6C9B" w:rsidP="00F16198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 xml:space="preserve">macOS </w:t>
            </w:r>
            <w:r w:rsidR="003B5BEA">
              <w:rPr>
                <w:sz w:val="20"/>
                <w:szCs w:val="20"/>
              </w:rPr>
              <w:t>M</w:t>
            </w:r>
            <w:r w:rsidRPr="00F109B7">
              <w:rPr>
                <w:sz w:val="20"/>
                <w:szCs w:val="20"/>
              </w:rPr>
              <w:t>DATP Kernel Extension</w:t>
            </w:r>
          </w:p>
        </w:tc>
        <w:tc>
          <w:tcPr>
            <w:tcW w:w="1179" w:type="dxa"/>
          </w:tcPr>
          <w:p w14:paraId="28CF0766" w14:textId="77777777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Custom</w:t>
            </w:r>
          </w:p>
        </w:tc>
        <w:tc>
          <w:tcPr>
            <w:tcW w:w="4568" w:type="dxa"/>
          </w:tcPr>
          <w:p w14:paraId="295BA19B" w14:textId="0756F88A" w:rsidR="00DD6C9B" w:rsidRPr="00F109B7" w:rsidRDefault="008A6EB9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is </w:t>
            </w:r>
            <w:r>
              <w:rPr>
                <w:sz w:val="20"/>
                <w:szCs w:val="20"/>
                <w:lang w:val="en-US"/>
              </w:rPr>
              <w:t xml:space="preserve">a custom </w:t>
            </w:r>
            <w:r w:rsidRPr="00C76F7A">
              <w:rPr>
                <w:i/>
                <w:iCs/>
                <w:sz w:val="20"/>
                <w:szCs w:val="20"/>
                <w:lang w:val="en-US"/>
              </w:rPr>
              <w:t>macOS | Configuration</w:t>
            </w:r>
            <w:r>
              <w:rPr>
                <w:sz w:val="20"/>
                <w:szCs w:val="20"/>
                <w:lang w:val="en-US"/>
              </w:rPr>
              <w:t xml:space="preserve"> profile</w:t>
            </w:r>
            <w:r w:rsidRPr="00F109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that c</w:t>
            </w:r>
            <w:r w:rsidRPr="00F109B7">
              <w:rPr>
                <w:sz w:val="20"/>
                <w:szCs w:val="20"/>
                <w:lang w:val="en-US"/>
              </w:rPr>
              <w:t xml:space="preserve">onfigures macOS </w:t>
            </w:r>
            <w:r>
              <w:rPr>
                <w:sz w:val="20"/>
                <w:szCs w:val="20"/>
                <w:lang w:val="en-US"/>
              </w:rPr>
              <w:t>t</w:t>
            </w:r>
            <w:r w:rsidR="00DD6C9B" w:rsidRPr="00F109B7">
              <w:rPr>
                <w:sz w:val="20"/>
                <w:szCs w:val="20"/>
                <w:lang w:val="en-US"/>
              </w:rPr>
              <w:t xml:space="preserve">o trust </w:t>
            </w:r>
            <w:r>
              <w:rPr>
                <w:sz w:val="20"/>
                <w:szCs w:val="20"/>
                <w:lang w:val="en-US"/>
              </w:rPr>
              <w:t>kernel extensions signed by Microsoft’s developer certificate.</w:t>
            </w:r>
          </w:p>
        </w:tc>
      </w:tr>
      <w:tr w:rsidR="004F5FB5" w:rsidRPr="00F109B7" w14:paraId="7013415A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0FF1509C" w14:textId="2688136A" w:rsidR="00DD6C9B" w:rsidRPr="00F109B7" w:rsidRDefault="00DD6C9B" w:rsidP="00F16198">
            <w:pPr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macOS </w:t>
            </w:r>
            <w:r w:rsidR="003B5BEA">
              <w:rPr>
                <w:sz w:val="20"/>
                <w:szCs w:val="20"/>
                <w:lang w:val="en-US"/>
              </w:rPr>
              <w:t>M</w:t>
            </w:r>
            <w:r w:rsidRPr="00F109B7">
              <w:rPr>
                <w:sz w:val="20"/>
                <w:szCs w:val="20"/>
                <w:lang w:val="en-US"/>
              </w:rPr>
              <w:t>DATP Notifications</w:t>
            </w:r>
          </w:p>
        </w:tc>
        <w:tc>
          <w:tcPr>
            <w:tcW w:w="1179" w:type="dxa"/>
          </w:tcPr>
          <w:p w14:paraId="37AE27D2" w14:textId="77777777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Custom</w:t>
            </w:r>
          </w:p>
        </w:tc>
        <w:tc>
          <w:tcPr>
            <w:tcW w:w="4568" w:type="dxa"/>
          </w:tcPr>
          <w:p w14:paraId="2F3A7124" w14:textId="7444CA59" w:rsidR="00DD6C9B" w:rsidRPr="00F109B7" w:rsidRDefault="004F5FB5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is </w:t>
            </w:r>
            <w:r>
              <w:rPr>
                <w:sz w:val="20"/>
                <w:szCs w:val="20"/>
                <w:lang w:val="en-US"/>
              </w:rPr>
              <w:t xml:space="preserve">a custom </w:t>
            </w:r>
            <w:r w:rsidRPr="00C76F7A">
              <w:rPr>
                <w:i/>
                <w:iCs/>
                <w:sz w:val="20"/>
                <w:szCs w:val="20"/>
                <w:lang w:val="en-US"/>
              </w:rPr>
              <w:t>macOS | Configuration</w:t>
            </w:r>
            <w:r>
              <w:rPr>
                <w:sz w:val="20"/>
                <w:szCs w:val="20"/>
                <w:lang w:val="en-US"/>
              </w:rPr>
              <w:t xml:space="preserve"> profile</w:t>
            </w:r>
            <w:r w:rsidRPr="00F109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that c</w:t>
            </w:r>
            <w:r w:rsidR="00DD6C9B" w:rsidRPr="00F109B7">
              <w:rPr>
                <w:sz w:val="20"/>
                <w:szCs w:val="20"/>
                <w:lang w:val="en-US"/>
              </w:rPr>
              <w:t>onfigures macOS to allow MDATP to show the end user critical notifications when necessary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4F5FB5" w:rsidRPr="00F109B7" w14:paraId="2630A16B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2DBEFA48" w14:textId="1B564A42" w:rsidR="00DD6C9B" w:rsidRPr="00F109B7" w:rsidRDefault="00DD6C9B" w:rsidP="00F16198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 xml:space="preserve">macOS </w:t>
            </w:r>
            <w:r w:rsidR="003B5BEA">
              <w:rPr>
                <w:sz w:val="20"/>
                <w:szCs w:val="20"/>
              </w:rPr>
              <w:t>M</w:t>
            </w:r>
            <w:r w:rsidRPr="00F109B7">
              <w:rPr>
                <w:sz w:val="20"/>
                <w:szCs w:val="20"/>
              </w:rPr>
              <w:t>DATP Full Disk Access</w:t>
            </w:r>
          </w:p>
        </w:tc>
        <w:tc>
          <w:tcPr>
            <w:tcW w:w="1179" w:type="dxa"/>
          </w:tcPr>
          <w:p w14:paraId="129454E1" w14:textId="77777777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Custom</w:t>
            </w:r>
          </w:p>
        </w:tc>
        <w:tc>
          <w:tcPr>
            <w:tcW w:w="4568" w:type="dxa"/>
          </w:tcPr>
          <w:p w14:paraId="5F890278" w14:textId="5A63BF81" w:rsidR="00DD6C9B" w:rsidRPr="00F109B7" w:rsidRDefault="00464107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is </w:t>
            </w:r>
            <w:r w:rsidR="004F5FB5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 xml:space="preserve">custom </w:t>
            </w:r>
            <w:r w:rsidRPr="00C76F7A">
              <w:rPr>
                <w:i/>
                <w:iCs/>
                <w:sz w:val="20"/>
                <w:szCs w:val="20"/>
                <w:lang w:val="en-US"/>
              </w:rPr>
              <w:t>macOS | Configuration</w:t>
            </w:r>
            <w:r>
              <w:rPr>
                <w:sz w:val="20"/>
                <w:szCs w:val="20"/>
                <w:lang w:val="en-US"/>
              </w:rPr>
              <w:t xml:space="preserve"> profile</w:t>
            </w:r>
            <w:r w:rsidRPr="00F109B7">
              <w:rPr>
                <w:sz w:val="20"/>
                <w:szCs w:val="20"/>
                <w:lang w:val="en-US"/>
              </w:rPr>
              <w:t xml:space="preserve"> </w:t>
            </w:r>
            <w:r w:rsidR="004F5FB5">
              <w:rPr>
                <w:sz w:val="20"/>
                <w:szCs w:val="20"/>
                <w:lang w:val="en-US"/>
              </w:rPr>
              <w:t>that c</w:t>
            </w:r>
            <w:r w:rsidR="00DD6C9B" w:rsidRPr="00F109B7">
              <w:rPr>
                <w:sz w:val="20"/>
                <w:szCs w:val="20"/>
                <w:lang w:val="en-US"/>
              </w:rPr>
              <w:t xml:space="preserve">onfigures macOS to allow MDATP full access to the disk. </w:t>
            </w:r>
          </w:p>
        </w:tc>
      </w:tr>
      <w:tr w:rsidR="004F5FB5" w:rsidRPr="00F109B7" w14:paraId="1BD8F9E1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32AD47F6" w14:textId="300AB2B3" w:rsidR="00DD6C9B" w:rsidRPr="00F109B7" w:rsidRDefault="00DD6C9B" w:rsidP="00F16198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 xml:space="preserve">macOS </w:t>
            </w:r>
            <w:r w:rsidR="003B5BEA">
              <w:rPr>
                <w:sz w:val="20"/>
                <w:szCs w:val="20"/>
              </w:rPr>
              <w:t>M</w:t>
            </w:r>
            <w:r w:rsidRPr="00F109B7">
              <w:rPr>
                <w:sz w:val="20"/>
                <w:szCs w:val="20"/>
              </w:rPr>
              <w:t>DATP Onboarding</w:t>
            </w:r>
          </w:p>
        </w:tc>
        <w:tc>
          <w:tcPr>
            <w:tcW w:w="1179" w:type="dxa"/>
          </w:tcPr>
          <w:p w14:paraId="3CAE63C9" w14:textId="77777777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Custom</w:t>
            </w:r>
          </w:p>
        </w:tc>
        <w:tc>
          <w:tcPr>
            <w:tcW w:w="4568" w:type="dxa"/>
          </w:tcPr>
          <w:p w14:paraId="0936F170" w14:textId="247C924C" w:rsidR="00DD6C9B" w:rsidRPr="00F109B7" w:rsidRDefault="00DD6C9B" w:rsidP="00F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is </w:t>
            </w:r>
            <w:r w:rsidR="004F5FB5">
              <w:rPr>
                <w:sz w:val="20"/>
                <w:szCs w:val="20"/>
                <w:lang w:val="en-US"/>
              </w:rPr>
              <w:t xml:space="preserve">a </w:t>
            </w:r>
            <w:r w:rsidR="00F56CAA">
              <w:rPr>
                <w:sz w:val="20"/>
                <w:szCs w:val="20"/>
                <w:lang w:val="en-US"/>
              </w:rPr>
              <w:t xml:space="preserve">custom property list </w:t>
            </w:r>
            <w:r w:rsidR="00823F10" w:rsidRPr="00C76F7A">
              <w:rPr>
                <w:i/>
                <w:iCs/>
                <w:sz w:val="20"/>
                <w:szCs w:val="20"/>
                <w:lang w:val="en-US"/>
              </w:rPr>
              <w:t>macOS | Configuration</w:t>
            </w:r>
            <w:r w:rsidR="00823F10">
              <w:rPr>
                <w:sz w:val="20"/>
                <w:szCs w:val="20"/>
                <w:lang w:val="en-US"/>
              </w:rPr>
              <w:t xml:space="preserve"> </w:t>
            </w:r>
            <w:r w:rsidR="00C76F7A">
              <w:rPr>
                <w:sz w:val="20"/>
                <w:szCs w:val="20"/>
                <w:lang w:val="en-US"/>
              </w:rPr>
              <w:t>profile</w:t>
            </w:r>
            <w:r w:rsidRPr="00F109B7">
              <w:rPr>
                <w:sz w:val="20"/>
                <w:szCs w:val="20"/>
                <w:lang w:val="en-US"/>
              </w:rPr>
              <w:t xml:space="preserve"> for MDATP which tells the </w:t>
            </w:r>
            <w:r w:rsidR="00C76F7A">
              <w:rPr>
                <w:sz w:val="20"/>
                <w:szCs w:val="20"/>
                <w:lang w:val="en-US"/>
              </w:rPr>
              <w:t>MDATP application</w:t>
            </w:r>
            <w:r w:rsidRPr="00F109B7">
              <w:rPr>
                <w:sz w:val="20"/>
                <w:szCs w:val="20"/>
                <w:lang w:val="en-US"/>
              </w:rPr>
              <w:t xml:space="preserve"> which tenant to connect to.</w:t>
            </w:r>
          </w:p>
        </w:tc>
      </w:tr>
      <w:tr w:rsidR="00187515" w:rsidRPr="00F109B7" w14:paraId="23AEF7E2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6507FEAB" w14:textId="385FB74F" w:rsidR="00187515" w:rsidRPr="00F109B7" w:rsidRDefault="00187515" w:rsidP="00187515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 xml:space="preserve">macOS </w:t>
            </w:r>
            <w:r>
              <w:rPr>
                <w:sz w:val="20"/>
                <w:szCs w:val="20"/>
              </w:rPr>
              <w:t>M</w:t>
            </w:r>
            <w:r w:rsidRPr="00F109B7">
              <w:rPr>
                <w:sz w:val="20"/>
                <w:szCs w:val="20"/>
              </w:rPr>
              <w:t xml:space="preserve">DATP </w:t>
            </w:r>
            <w:r>
              <w:rPr>
                <w:sz w:val="20"/>
                <w:szCs w:val="20"/>
              </w:rPr>
              <w:t>System Extension</w:t>
            </w:r>
          </w:p>
        </w:tc>
        <w:tc>
          <w:tcPr>
            <w:tcW w:w="1179" w:type="dxa"/>
          </w:tcPr>
          <w:p w14:paraId="7EC1DAC8" w14:textId="1E1F3D6D" w:rsidR="00187515" w:rsidRPr="00F109B7" w:rsidRDefault="00187515" w:rsidP="0018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Custom</w:t>
            </w:r>
          </w:p>
        </w:tc>
        <w:tc>
          <w:tcPr>
            <w:tcW w:w="4568" w:type="dxa"/>
          </w:tcPr>
          <w:p w14:paraId="6DF323BD" w14:textId="5B81886A" w:rsidR="00187515" w:rsidRPr="00F109B7" w:rsidRDefault="00187515" w:rsidP="0018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is </w:t>
            </w:r>
            <w:r>
              <w:rPr>
                <w:sz w:val="20"/>
                <w:szCs w:val="20"/>
                <w:lang w:val="en-US"/>
              </w:rPr>
              <w:t xml:space="preserve">a custom </w:t>
            </w:r>
            <w:r w:rsidRPr="00C76F7A">
              <w:rPr>
                <w:i/>
                <w:iCs/>
                <w:sz w:val="20"/>
                <w:szCs w:val="20"/>
                <w:lang w:val="en-US"/>
              </w:rPr>
              <w:t>macOS | Configuration</w:t>
            </w:r>
            <w:r>
              <w:rPr>
                <w:sz w:val="20"/>
                <w:szCs w:val="20"/>
                <w:lang w:val="en-US"/>
              </w:rPr>
              <w:t xml:space="preserve"> profile</w:t>
            </w:r>
            <w:r w:rsidRPr="00F109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that c</w:t>
            </w:r>
            <w:r w:rsidRPr="00F109B7">
              <w:rPr>
                <w:sz w:val="20"/>
                <w:szCs w:val="20"/>
                <w:lang w:val="en-US"/>
              </w:rPr>
              <w:t xml:space="preserve">onfigures macOS to </w:t>
            </w:r>
            <w:r>
              <w:rPr>
                <w:sz w:val="20"/>
                <w:szCs w:val="20"/>
                <w:lang w:val="en-US"/>
              </w:rPr>
              <w:t>trust system extensions signed by Microsoft’s developer certificate.</w:t>
            </w:r>
          </w:p>
        </w:tc>
      </w:tr>
      <w:tr w:rsidR="00187515" w:rsidRPr="00F109B7" w14:paraId="114BF096" w14:textId="77777777" w:rsidTr="0018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6DF6FC4F" w14:textId="77777777" w:rsidR="00187515" w:rsidRPr="00F109B7" w:rsidRDefault="00187515" w:rsidP="00187515">
            <w:pPr>
              <w:rPr>
                <w:sz w:val="20"/>
                <w:szCs w:val="20"/>
              </w:rPr>
            </w:pPr>
            <w:r w:rsidRPr="00F109B7">
              <w:rPr>
                <w:sz w:val="20"/>
                <w:szCs w:val="20"/>
              </w:rPr>
              <w:t>macOS Microsoft Defender ATP</w:t>
            </w:r>
          </w:p>
        </w:tc>
        <w:tc>
          <w:tcPr>
            <w:tcW w:w="1179" w:type="dxa"/>
          </w:tcPr>
          <w:p w14:paraId="373A5F28" w14:textId="77777777" w:rsidR="00187515" w:rsidRPr="00F109B7" w:rsidRDefault="00187515" w:rsidP="0018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>Application</w:t>
            </w:r>
          </w:p>
        </w:tc>
        <w:tc>
          <w:tcPr>
            <w:tcW w:w="4568" w:type="dxa"/>
          </w:tcPr>
          <w:p w14:paraId="55615021" w14:textId="4CA5AC98" w:rsidR="00187515" w:rsidRPr="00F109B7" w:rsidRDefault="00187515" w:rsidP="0018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109B7">
              <w:rPr>
                <w:sz w:val="20"/>
                <w:szCs w:val="20"/>
                <w:lang w:val="en-US"/>
              </w:rPr>
              <w:t xml:space="preserve">This </w:t>
            </w:r>
            <w:r>
              <w:rPr>
                <w:sz w:val="20"/>
                <w:szCs w:val="20"/>
                <w:lang w:val="en-US"/>
              </w:rPr>
              <w:t xml:space="preserve">is a </w:t>
            </w:r>
            <w:r w:rsidRPr="00C76F7A">
              <w:rPr>
                <w:i/>
                <w:iCs/>
                <w:sz w:val="20"/>
                <w:szCs w:val="20"/>
                <w:lang w:val="en-US"/>
              </w:rPr>
              <w:t>macOS | app</w:t>
            </w:r>
            <w:r>
              <w:rPr>
                <w:sz w:val="20"/>
                <w:szCs w:val="20"/>
                <w:lang w:val="en-US"/>
              </w:rPr>
              <w:t xml:space="preserve"> profile that configures the client to download and install the MDATP binaries.</w:t>
            </w:r>
          </w:p>
        </w:tc>
      </w:tr>
    </w:tbl>
    <w:p w14:paraId="295961DE" w14:textId="77777777" w:rsidR="00DD6C9B" w:rsidRDefault="00DD6C9B" w:rsidP="00F16198"/>
    <w:p w14:paraId="51A0DCB4" w14:textId="78190C63" w:rsidR="00F07D1B" w:rsidRDefault="00F07D1B" w:rsidP="00F16198">
      <w:pPr>
        <w:pStyle w:val="Heading2"/>
      </w:pPr>
      <w:r>
        <w:t>Command Line Arguments</w:t>
      </w:r>
      <w:r w:rsidR="00A42411">
        <w:t xml:space="preserve"> Description</w:t>
      </w:r>
    </w:p>
    <w:p w14:paraId="650C3E0A" w14:textId="571E08E5" w:rsidR="00DD6C9B" w:rsidRDefault="00DD6C9B" w:rsidP="00F16198">
      <w:r>
        <w:t>The scripts take the following command line parameters</w:t>
      </w:r>
      <w:r w:rsidR="00F07D1B">
        <w:t>:</w:t>
      </w:r>
    </w:p>
    <w:p w14:paraId="364820BE" w14:textId="77777777" w:rsidR="00F07D1B" w:rsidRDefault="00F07D1B" w:rsidP="00F16198"/>
    <w:p w14:paraId="0903007A" w14:textId="77777777" w:rsidR="00F07D1B" w:rsidRDefault="00DD6C9B" w:rsidP="00F16198">
      <w:pPr>
        <w:pStyle w:val="ListParagraph"/>
        <w:numPr>
          <w:ilvl w:val="0"/>
          <w:numId w:val="28"/>
        </w:numPr>
      </w:pPr>
      <w:proofErr w:type="spellStart"/>
      <w:r w:rsidRPr="003339B8">
        <w:t>OnboardingXMLFilePath</w:t>
      </w:r>
      <w:proofErr w:type="spellEnd"/>
      <w:r w:rsidRPr="003339B8">
        <w:t xml:space="preserve"> &lt;</w:t>
      </w:r>
      <w:r>
        <w:t xml:space="preserve"> file </w:t>
      </w:r>
      <w:r w:rsidRPr="003339B8">
        <w:t>path&gt;</w:t>
      </w:r>
    </w:p>
    <w:p w14:paraId="2AC48D5B" w14:textId="3226792A" w:rsidR="00DD6C9B" w:rsidRPr="00801734" w:rsidRDefault="00DD6C9B" w:rsidP="00801734">
      <w:pPr>
        <w:ind w:left="720"/>
        <w:rPr>
          <w:i/>
          <w:iCs/>
        </w:rPr>
      </w:pPr>
      <w:r>
        <w:t xml:space="preserve">This is the path to your MDATP </w:t>
      </w:r>
      <w:r w:rsidRPr="00801734">
        <w:rPr>
          <w:b/>
          <w:bCs/>
          <w:lang w:val="en-US"/>
        </w:rPr>
        <w:t>WindowsDefenderATPOnboarding.xml</w:t>
      </w:r>
      <w:r>
        <w:t xml:space="preserve"> file. To obtain this file, perform the following steps.</w:t>
      </w:r>
    </w:p>
    <w:p w14:paraId="516FAABC" w14:textId="77777777" w:rsidR="00DD6C9B" w:rsidRPr="00F07D1B" w:rsidRDefault="00DD6C9B" w:rsidP="00F16198"/>
    <w:p w14:paraId="43F5BD7F" w14:textId="77777777" w:rsidR="00DD6C9B" w:rsidRPr="00371D9E" w:rsidRDefault="00DD6C9B" w:rsidP="001875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371D9E">
        <w:rPr>
          <w:lang w:val="en-US"/>
        </w:rPr>
        <w:t xml:space="preserve">From a browser, go to </w:t>
      </w:r>
      <w:hyperlink r:id="rId9" w:history="1">
        <w:r w:rsidRPr="00187515">
          <w:rPr>
            <w:rFonts w:asciiTheme="minorHAnsi" w:hAnsiTheme="minorHAnsi" w:cs="Times New Roman"/>
            <w:color w:val="0000FF"/>
            <w:u w:val="single"/>
          </w:rPr>
          <w:t>https://securitycenter.windows.com/dashboard</w:t>
        </w:r>
      </w:hyperlink>
    </w:p>
    <w:p w14:paraId="45738AC0" w14:textId="77777777" w:rsidR="00DD6C9B" w:rsidRDefault="00DD6C9B" w:rsidP="00187515">
      <w:pPr>
        <w:pStyle w:val="ListParagraph"/>
        <w:numPr>
          <w:ilvl w:val="0"/>
          <w:numId w:val="30"/>
        </w:numPr>
      </w:pPr>
      <w:r>
        <w:t>Sign in with an administrator account</w:t>
      </w:r>
    </w:p>
    <w:p w14:paraId="7C9ECAE0" w14:textId="77777777" w:rsidR="00DD6C9B" w:rsidRDefault="00DD6C9B" w:rsidP="001875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Click </w:t>
      </w:r>
      <w:r w:rsidRPr="009C064D">
        <w:rPr>
          <w:b/>
          <w:bCs/>
          <w:lang w:val="en-US"/>
        </w:rPr>
        <w:t>Settings</w:t>
      </w:r>
      <w:r>
        <w:rPr>
          <w:lang w:val="en-US"/>
        </w:rPr>
        <w:t xml:space="preserve"> &gt; </w:t>
      </w:r>
      <w:r w:rsidRPr="009C064D">
        <w:rPr>
          <w:b/>
          <w:bCs/>
          <w:lang w:val="en-US"/>
        </w:rPr>
        <w:t>Onboarding</w:t>
      </w:r>
    </w:p>
    <w:p w14:paraId="72D9FF7D" w14:textId="77777777" w:rsidR="00DD6C9B" w:rsidRDefault="00DD6C9B" w:rsidP="001875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 </w:t>
      </w:r>
      <w:r w:rsidRPr="00371D9E">
        <w:rPr>
          <w:b/>
          <w:bCs/>
          <w:lang w:val="en-US"/>
        </w:rPr>
        <w:t>macOS</w:t>
      </w:r>
      <w:r>
        <w:rPr>
          <w:lang w:val="en-US"/>
        </w:rPr>
        <w:t xml:space="preserve"> from the dropdown for </w:t>
      </w:r>
      <w:r w:rsidRPr="00371D9E">
        <w:rPr>
          <w:b/>
          <w:bCs/>
          <w:lang w:val="en-US"/>
        </w:rPr>
        <w:t>onboarding process</w:t>
      </w:r>
    </w:p>
    <w:p w14:paraId="302B5207" w14:textId="77777777" w:rsidR="00DD6C9B" w:rsidRPr="00CB3353" w:rsidRDefault="00DD6C9B" w:rsidP="001875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 </w:t>
      </w:r>
      <w:r w:rsidRPr="009C064D">
        <w:rPr>
          <w:b/>
          <w:bCs/>
          <w:lang w:val="en-US"/>
        </w:rPr>
        <w:t>Mobile Device Management / Microsoft Intune</w:t>
      </w:r>
      <w:r>
        <w:rPr>
          <w:lang w:val="en-US"/>
        </w:rPr>
        <w:t xml:space="preserve"> from the </w:t>
      </w:r>
      <w:r w:rsidRPr="009C064D">
        <w:rPr>
          <w:b/>
          <w:bCs/>
          <w:lang w:val="en-US"/>
        </w:rPr>
        <w:t>deployment dropdown</w:t>
      </w:r>
    </w:p>
    <w:p w14:paraId="08F69483" w14:textId="77777777" w:rsidR="00DD6C9B" w:rsidRDefault="00DD6C9B" w:rsidP="001875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Click </w:t>
      </w:r>
      <w:r w:rsidRPr="009C064D">
        <w:rPr>
          <w:b/>
          <w:bCs/>
          <w:lang w:val="en-US"/>
        </w:rPr>
        <w:t>Download onboarding package</w:t>
      </w:r>
    </w:p>
    <w:p w14:paraId="76AC2161" w14:textId="77777777" w:rsidR="00DD6C9B" w:rsidRDefault="00DD6C9B" w:rsidP="0018751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Inside the </w:t>
      </w:r>
      <w:r w:rsidRPr="009C064D">
        <w:rPr>
          <w:b/>
          <w:bCs/>
          <w:lang w:val="en-US"/>
        </w:rPr>
        <w:t>WindowsDefenderATPOnboardingPackage.zip</w:t>
      </w:r>
      <w:r>
        <w:rPr>
          <w:lang w:val="en-US"/>
        </w:rPr>
        <w:t xml:space="preserve"> make a copy of the </w:t>
      </w:r>
      <w:r w:rsidRPr="009C064D">
        <w:rPr>
          <w:b/>
          <w:bCs/>
          <w:lang w:val="en-US"/>
        </w:rPr>
        <w:t>WindowsDefenderATPOnboarding.xml</w:t>
      </w:r>
      <w:r>
        <w:rPr>
          <w:lang w:val="en-US"/>
        </w:rPr>
        <w:t xml:space="preserve"> </w:t>
      </w:r>
      <w:r w:rsidRPr="00DC4A90">
        <w:rPr>
          <w:lang w:val="en-US"/>
        </w:rPr>
        <w:t xml:space="preserve">file within the </w:t>
      </w:r>
      <w:r w:rsidRPr="009C064D">
        <w:rPr>
          <w:b/>
          <w:bCs/>
          <w:lang w:val="en-US"/>
        </w:rPr>
        <w:t>Intune folder</w:t>
      </w:r>
      <w:r w:rsidRPr="00DC4A90">
        <w:rPr>
          <w:lang w:val="en-US"/>
        </w:rPr>
        <w:t>.</w:t>
      </w:r>
    </w:p>
    <w:p w14:paraId="4489847E" w14:textId="77777777" w:rsidR="00DD6C9B" w:rsidRDefault="00DD6C9B" w:rsidP="00DD6C9B">
      <w:pPr>
        <w:pStyle w:val="NoSpacing"/>
      </w:pPr>
    </w:p>
    <w:p w14:paraId="78CD1623" w14:textId="77777777" w:rsidR="00801734" w:rsidRPr="00801734" w:rsidRDefault="00DD6C9B" w:rsidP="0061320F">
      <w:pPr>
        <w:pStyle w:val="ListParagraph"/>
        <w:numPr>
          <w:ilvl w:val="0"/>
          <w:numId w:val="27"/>
        </w:numPr>
        <w:rPr>
          <w:i/>
          <w:iCs/>
        </w:rPr>
      </w:pPr>
      <w:proofErr w:type="spellStart"/>
      <w:r w:rsidRPr="003339B8">
        <w:t>AADGroup</w:t>
      </w:r>
      <w:proofErr w:type="spellEnd"/>
      <w:r w:rsidRPr="003339B8">
        <w:t xml:space="preserve"> &lt;</w:t>
      </w:r>
      <w:proofErr w:type="spellStart"/>
      <w:r w:rsidRPr="003339B8">
        <w:t>AzureAD</w:t>
      </w:r>
      <w:proofErr w:type="spellEnd"/>
      <w:r w:rsidRPr="003339B8">
        <w:t xml:space="preserve"> Group Name&gt;</w:t>
      </w:r>
    </w:p>
    <w:p w14:paraId="6DB7187F" w14:textId="77777777" w:rsidR="0003116F" w:rsidRDefault="0003116F" w:rsidP="00801734">
      <w:pPr>
        <w:pStyle w:val="ListParagraph"/>
        <w:numPr>
          <w:ilvl w:val="0"/>
          <w:numId w:val="0"/>
        </w:numPr>
        <w:ind w:left="1080"/>
      </w:pPr>
    </w:p>
    <w:p w14:paraId="518E686D" w14:textId="136AC31C" w:rsidR="00DD6C9B" w:rsidRPr="00801734" w:rsidRDefault="00DD6C9B" w:rsidP="00801734">
      <w:pPr>
        <w:pStyle w:val="ListParagraph"/>
        <w:numPr>
          <w:ilvl w:val="0"/>
          <w:numId w:val="0"/>
        </w:numPr>
        <w:ind w:left="1080"/>
        <w:rPr>
          <w:i/>
          <w:iCs/>
        </w:rPr>
      </w:pPr>
      <w:r>
        <w:t xml:space="preserve">This is the name of the Azure AD Group </w:t>
      </w:r>
      <w:r w:rsidR="0003116F">
        <w:t xml:space="preserve">that the </w:t>
      </w:r>
      <w:r w:rsidR="00091684">
        <w:t>profiles</w:t>
      </w:r>
      <w:r w:rsidR="0003116F">
        <w:t xml:space="preserve"> will be assigned to. This is only available in the </w:t>
      </w:r>
      <w:r w:rsidR="0003116F" w:rsidRPr="00091684">
        <w:rPr>
          <w:i/>
          <w:iCs/>
        </w:rPr>
        <w:t xml:space="preserve">MacOS_MDATP_Deployment_Add_Assign.ps1 </w:t>
      </w:r>
      <w:r w:rsidR="0003116F">
        <w:t>script.</w:t>
      </w:r>
    </w:p>
    <w:p w14:paraId="5F48F8A2" w14:textId="7998F380" w:rsidR="00DD6C9B" w:rsidRDefault="00F07D1B" w:rsidP="00F16198">
      <w:pPr>
        <w:pStyle w:val="Heading2"/>
      </w:pPr>
      <w:r>
        <w:t>Deployment Example</w:t>
      </w:r>
    </w:p>
    <w:p w14:paraId="35C32210" w14:textId="217273D0" w:rsidR="00DD6C9B" w:rsidRDefault="00DD6C9B" w:rsidP="003B4219">
      <w:r>
        <w:t>In this example I have saved my</w:t>
      </w:r>
      <w:r w:rsidR="008B2B16">
        <w:t xml:space="preserve"> </w:t>
      </w:r>
      <w:r w:rsidRPr="000739F3">
        <w:rPr>
          <w:b/>
          <w:bCs/>
          <w:i/>
          <w:iCs/>
        </w:rPr>
        <w:t>WindowsDefenderATPOnboarding.xml</w:t>
      </w:r>
      <w:r>
        <w:t xml:space="preserve"> file in the same directory as the </w:t>
      </w:r>
      <w:r w:rsidRPr="006B1ADA">
        <w:rPr>
          <w:b/>
          <w:bCs/>
          <w:i/>
          <w:iCs/>
        </w:rPr>
        <w:t>MacOS_MDATP_Deployment_Add_Assign.ps1</w:t>
      </w:r>
      <w:r>
        <w:t xml:space="preserve"> script. Once the script is run it will create all five policies and assign them to the group provided.</w:t>
      </w:r>
    </w:p>
    <w:p w14:paraId="3ED1C7E8" w14:textId="77777777" w:rsidR="00D81F08" w:rsidRDefault="00D81F08" w:rsidP="003B4219"/>
    <w:p w14:paraId="37CE434E" w14:textId="77777777" w:rsidR="00D81F08" w:rsidRPr="00D81F08" w:rsidRDefault="00DD6C9B" w:rsidP="00D81F08">
      <w:pPr>
        <w:pStyle w:val="NoteTitle"/>
      </w:pPr>
      <w:r w:rsidRPr="00D81F08">
        <w:t>Important:</w:t>
      </w:r>
    </w:p>
    <w:p w14:paraId="19FE9409" w14:textId="12F5A4F6" w:rsidR="00DD6C9B" w:rsidRPr="00D81F08" w:rsidRDefault="00DD6C9B" w:rsidP="00D81F08">
      <w:pPr>
        <w:pStyle w:val="Note"/>
      </w:pPr>
      <w:r w:rsidRPr="00D81F08">
        <w:t xml:space="preserve"> If any users or devices are in the AAD </w:t>
      </w:r>
      <w:r w:rsidR="00D81F08" w:rsidRPr="00D81F08">
        <w:t>Group,</w:t>
      </w:r>
      <w:r w:rsidRPr="00D81F08">
        <w:t xml:space="preserve"> they will begin receiving </w:t>
      </w:r>
      <w:r w:rsidR="00091684">
        <w:t>the deployment profiles</w:t>
      </w:r>
      <w:r w:rsidRPr="00D81F08">
        <w:t xml:space="preserve"> at their next check-in.</w:t>
      </w:r>
    </w:p>
    <w:p w14:paraId="283FFC5B" w14:textId="4CAD5A31" w:rsidR="001E2DC4" w:rsidRDefault="001E2DC4" w:rsidP="003B4219"/>
    <w:p w14:paraId="3169F04E" w14:textId="04A3C013" w:rsidR="00F83A0D" w:rsidRDefault="00F83A0D" w:rsidP="003B4219"/>
    <w:p w14:paraId="190C50F4" w14:textId="77777777" w:rsidR="00F83A0D" w:rsidRDefault="00F83A0D" w:rsidP="003B4219"/>
    <w:p w14:paraId="5681D70A" w14:textId="46EF4437" w:rsidR="00DD6C9B" w:rsidRPr="005075EB" w:rsidRDefault="00187515" w:rsidP="00F16198">
      <w:r w:rsidRPr="00187515">
        <w:lastRenderedPageBreak/>
        <w:drawing>
          <wp:inline distT="0" distB="0" distL="0" distR="0" wp14:anchorId="6418D3D6" wp14:editId="2B0E37B4">
            <wp:extent cx="5941060" cy="363347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EB5" w14:textId="77777777" w:rsidR="00F977E5" w:rsidRDefault="00F977E5" w:rsidP="00F16198"/>
    <w:p w14:paraId="4FE50A22" w14:textId="77777777" w:rsidR="00F977E5" w:rsidRDefault="00F977E5" w:rsidP="00F16198">
      <w:pPr>
        <w:pStyle w:val="Heading2"/>
      </w:pPr>
      <w:r>
        <w:t>MEM Policies</w:t>
      </w:r>
    </w:p>
    <w:p w14:paraId="4E237632" w14:textId="19278D8C" w:rsidR="00DD6C9B" w:rsidRDefault="00DD6C9B" w:rsidP="00F16198">
      <w:r>
        <w:t xml:space="preserve">Once done, the following </w:t>
      </w:r>
      <w:r w:rsidR="00026F09">
        <w:t>macOS | Configuration profiles</w:t>
      </w:r>
      <w:r>
        <w:t xml:space="preserve"> will appear in your MEM console:</w:t>
      </w:r>
    </w:p>
    <w:p w14:paraId="07733EA1" w14:textId="3FA1B02B" w:rsidR="00DD6C9B" w:rsidRDefault="00DD6C9B" w:rsidP="00F16198"/>
    <w:p w14:paraId="6B366DF8" w14:textId="685A0CF1" w:rsidR="00DD6C9B" w:rsidRDefault="00BC782D" w:rsidP="00F16198">
      <w:r w:rsidRPr="00BC782D">
        <w:rPr>
          <w:noProof/>
        </w:rPr>
        <w:drawing>
          <wp:inline distT="0" distB="0" distL="0" distR="0" wp14:anchorId="61AF78A1" wp14:editId="47C6BDBB">
            <wp:extent cx="5941060" cy="178752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C8F" w14:textId="67941D39" w:rsidR="00BA4918" w:rsidRDefault="00BA4918" w:rsidP="00BA4918">
      <w:r>
        <w:t>Once done, the following macOS | apps will appear in your MEM console:</w:t>
      </w:r>
    </w:p>
    <w:p w14:paraId="38320E24" w14:textId="77777777" w:rsidR="00BA4918" w:rsidRDefault="00BA4918" w:rsidP="00BA4918"/>
    <w:p w14:paraId="19A5FBB1" w14:textId="1D099E87" w:rsidR="00DD6C9B" w:rsidRDefault="00665954" w:rsidP="00F16198">
      <w:r w:rsidRPr="00665954">
        <w:rPr>
          <w:noProof/>
        </w:rPr>
        <w:drawing>
          <wp:inline distT="0" distB="0" distL="0" distR="0" wp14:anchorId="15135C17" wp14:editId="04B2CA8D">
            <wp:extent cx="5941060" cy="1318260"/>
            <wp:effectExtent l="0" t="0" r="254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1B0" w14:textId="77777777" w:rsidR="009912B8" w:rsidRPr="009912B8" w:rsidRDefault="009912B8" w:rsidP="00F16198"/>
    <w:sectPr w:rsidR="009912B8" w:rsidRPr="009912B8" w:rsidSect="008A2A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174" w:right="1035" w:bottom="641" w:left="151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CA1A" w14:textId="77777777" w:rsidR="00AE2B2C" w:rsidRDefault="00AE2B2C" w:rsidP="00F16198">
      <w:r>
        <w:separator/>
      </w:r>
    </w:p>
    <w:p w14:paraId="07161659" w14:textId="77777777" w:rsidR="00AE2B2C" w:rsidRDefault="00AE2B2C" w:rsidP="00F16198"/>
    <w:p w14:paraId="75641212" w14:textId="77777777" w:rsidR="00AE2B2C" w:rsidRDefault="00AE2B2C" w:rsidP="00F16198"/>
  </w:endnote>
  <w:endnote w:type="continuationSeparator" w:id="0">
    <w:p w14:paraId="3D422C7F" w14:textId="77777777" w:rsidR="00AE2B2C" w:rsidRDefault="00AE2B2C" w:rsidP="00F16198">
      <w:r>
        <w:continuationSeparator/>
      </w:r>
    </w:p>
    <w:p w14:paraId="2EB1E64B" w14:textId="77777777" w:rsidR="00AE2B2C" w:rsidRDefault="00AE2B2C" w:rsidP="00F16198"/>
    <w:p w14:paraId="79DCA322" w14:textId="77777777" w:rsidR="00AE2B2C" w:rsidRDefault="00AE2B2C" w:rsidP="00F16198"/>
  </w:endnote>
  <w:endnote w:type="continuationNotice" w:id="1">
    <w:p w14:paraId="5036A7FD" w14:textId="77777777" w:rsidR="00AE2B2C" w:rsidRDefault="00AE2B2C" w:rsidP="00F16198"/>
    <w:p w14:paraId="5BD77FC2" w14:textId="77777777" w:rsidR="00AE2B2C" w:rsidRDefault="00AE2B2C" w:rsidP="00F1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8B959" w14:textId="77777777" w:rsidR="006F349C" w:rsidRDefault="006F349C" w:rsidP="00F16198">
    <w:pPr>
      <w:pStyle w:val="Footer"/>
    </w:pPr>
  </w:p>
  <w:p w14:paraId="079C9E9F" w14:textId="77777777" w:rsidR="00D90D51" w:rsidRDefault="00D90D51" w:rsidP="00F1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3DA11" w14:textId="77777777" w:rsidR="001C09C1" w:rsidRDefault="008C237E" w:rsidP="00F16198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>
      <w:rPr>
        <w:noProof/>
        <w:lang w:bidi="en-GB"/>
      </w:rPr>
      <w:t>0</w:t>
    </w:r>
    <w:r>
      <w:rPr>
        <w:noProof/>
        <w:lang w:bidi="en-GB"/>
      </w:rPr>
      <w:fldChar w:fldCharType="end"/>
    </w:r>
  </w:p>
  <w:p w14:paraId="693347AB" w14:textId="77777777" w:rsidR="00D90D51" w:rsidRDefault="00D90D51" w:rsidP="00F161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2D646" w14:textId="77777777" w:rsidR="006F349C" w:rsidRDefault="006F349C" w:rsidP="00F1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ACF1" w14:textId="77777777" w:rsidR="00AE2B2C" w:rsidRDefault="00AE2B2C" w:rsidP="00F16198">
      <w:r>
        <w:separator/>
      </w:r>
    </w:p>
    <w:p w14:paraId="106D93E9" w14:textId="77777777" w:rsidR="00AE2B2C" w:rsidRDefault="00AE2B2C" w:rsidP="00F16198"/>
    <w:p w14:paraId="56D01CDF" w14:textId="77777777" w:rsidR="00AE2B2C" w:rsidRDefault="00AE2B2C" w:rsidP="00F16198"/>
  </w:footnote>
  <w:footnote w:type="continuationSeparator" w:id="0">
    <w:p w14:paraId="0D42948F" w14:textId="77777777" w:rsidR="00AE2B2C" w:rsidRDefault="00AE2B2C" w:rsidP="00F16198">
      <w:r>
        <w:continuationSeparator/>
      </w:r>
    </w:p>
    <w:p w14:paraId="4E49DD7B" w14:textId="77777777" w:rsidR="00AE2B2C" w:rsidRDefault="00AE2B2C" w:rsidP="00F16198"/>
    <w:p w14:paraId="02C2A5FB" w14:textId="77777777" w:rsidR="00AE2B2C" w:rsidRDefault="00AE2B2C" w:rsidP="00F16198"/>
  </w:footnote>
  <w:footnote w:type="continuationNotice" w:id="1">
    <w:p w14:paraId="7019A93C" w14:textId="77777777" w:rsidR="00AE2B2C" w:rsidRDefault="00AE2B2C" w:rsidP="00F16198"/>
    <w:p w14:paraId="237E6192" w14:textId="77777777" w:rsidR="00AE2B2C" w:rsidRDefault="00AE2B2C" w:rsidP="00F1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40C5C" w14:textId="77777777" w:rsidR="006F349C" w:rsidRDefault="006F349C" w:rsidP="00F16198">
    <w:pPr>
      <w:pStyle w:val="Header"/>
    </w:pPr>
  </w:p>
  <w:p w14:paraId="25146C90" w14:textId="77777777" w:rsidR="00D90D51" w:rsidRDefault="00D90D51" w:rsidP="00F1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B4C2" w14:textId="77777777" w:rsidR="006F349C" w:rsidRDefault="006F349C" w:rsidP="00F16198">
    <w:pPr>
      <w:pStyle w:val="Header"/>
    </w:pPr>
  </w:p>
  <w:p w14:paraId="2D687592" w14:textId="77777777" w:rsidR="00D90D51" w:rsidRDefault="00D90D51" w:rsidP="00F161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44301" w14:textId="77777777" w:rsidR="006F349C" w:rsidRDefault="006F349C" w:rsidP="00F16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FEC"/>
    <w:multiLevelType w:val="multilevel"/>
    <w:tmpl w:val="85101ACA"/>
    <w:lvl w:ilvl="0">
      <w:start w:val="1"/>
      <w:numFmt w:val="decimal"/>
      <w:pStyle w:val="Heading1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1440" w:hanging="144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05DE422C"/>
    <w:multiLevelType w:val="hybridMultilevel"/>
    <w:tmpl w:val="D8E20AF2"/>
    <w:lvl w:ilvl="0" w:tplc="471ECC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E3C46"/>
    <w:multiLevelType w:val="hybridMultilevel"/>
    <w:tmpl w:val="5A20D0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3CE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AE58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112E9F"/>
    <w:multiLevelType w:val="hybridMultilevel"/>
    <w:tmpl w:val="67A82382"/>
    <w:lvl w:ilvl="0" w:tplc="471ECCC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00E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365A6"/>
    <w:multiLevelType w:val="hybridMultilevel"/>
    <w:tmpl w:val="4E904FB6"/>
    <w:lvl w:ilvl="0" w:tplc="471ECCC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743747"/>
    <w:multiLevelType w:val="multilevel"/>
    <w:tmpl w:val="F4983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4A5639"/>
    <w:multiLevelType w:val="hybridMultilevel"/>
    <w:tmpl w:val="1D3AABC0"/>
    <w:lvl w:ilvl="0" w:tplc="471ECC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229E5"/>
    <w:multiLevelType w:val="hybridMultilevel"/>
    <w:tmpl w:val="F0A23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3CE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0E1AED"/>
    <w:multiLevelType w:val="multilevel"/>
    <w:tmpl w:val="132CFED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C1BBB"/>
    <w:multiLevelType w:val="hybridMultilevel"/>
    <w:tmpl w:val="422CDDF6"/>
    <w:lvl w:ilvl="0" w:tplc="471ECC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32079"/>
    <w:multiLevelType w:val="hybridMultilevel"/>
    <w:tmpl w:val="116A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B0D76"/>
    <w:multiLevelType w:val="hybridMultilevel"/>
    <w:tmpl w:val="775C8958"/>
    <w:lvl w:ilvl="0" w:tplc="471ECC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D4BC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7FA1780"/>
    <w:multiLevelType w:val="multilevel"/>
    <w:tmpl w:val="9AAC5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FB0E3A"/>
    <w:multiLevelType w:val="multilevel"/>
    <w:tmpl w:val="487C4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4A8C29A1"/>
    <w:multiLevelType w:val="hybridMultilevel"/>
    <w:tmpl w:val="701C6D58"/>
    <w:lvl w:ilvl="0" w:tplc="AE4E977A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ED3CE05E">
      <w:start w:val="1"/>
      <w:numFmt w:val="bullet"/>
      <w:pStyle w:val="ListParagraph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2075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0C11BE"/>
    <w:multiLevelType w:val="hybridMultilevel"/>
    <w:tmpl w:val="D10A0D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3CE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6222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3225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D35AF4"/>
    <w:multiLevelType w:val="hybridMultilevel"/>
    <w:tmpl w:val="109C934A"/>
    <w:lvl w:ilvl="0" w:tplc="ACEA06E4">
      <w:numFmt w:val="bullet"/>
      <w:lvlText w:val="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4450867"/>
    <w:multiLevelType w:val="hybridMultilevel"/>
    <w:tmpl w:val="06A67956"/>
    <w:lvl w:ilvl="0" w:tplc="471ECC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02884"/>
    <w:multiLevelType w:val="hybridMultilevel"/>
    <w:tmpl w:val="0D2CCE7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DCB547B"/>
    <w:multiLevelType w:val="multilevel"/>
    <w:tmpl w:val="630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B566D"/>
    <w:multiLevelType w:val="hybridMultilevel"/>
    <w:tmpl w:val="93D490A6"/>
    <w:lvl w:ilvl="0" w:tplc="471ECC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805A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410E66"/>
    <w:multiLevelType w:val="hybridMultilevel"/>
    <w:tmpl w:val="1520F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3CE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B06D27"/>
    <w:multiLevelType w:val="hybridMultilevel"/>
    <w:tmpl w:val="6A34A344"/>
    <w:lvl w:ilvl="0" w:tplc="471ECC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5"/>
  </w:num>
  <w:num w:numId="7">
    <w:abstractNumId w:val="7"/>
  </w:num>
  <w:num w:numId="8">
    <w:abstractNumId w:val="21"/>
  </w:num>
  <w:num w:numId="9">
    <w:abstractNumId w:val="6"/>
  </w:num>
  <w:num w:numId="10">
    <w:abstractNumId w:val="26"/>
  </w:num>
  <w:num w:numId="11">
    <w:abstractNumId w:val="8"/>
  </w:num>
  <w:num w:numId="12">
    <w:abstractNumId w:val="25"/>
  </w:num>
  <w:num w:numId="13">
    <w:abstractNumId w:val="17"/>
  </w:num>
  <w:num w:numId="14">
    <w:abstractNumId w:val="23"/>
  </w:num>
  <w:num w:numId="15">
    <w:abstractNumId w:val="27"/>
  </w:num>
  <w:num w:numId="16">
    <w:abstractNumId w:val="29"/>
  </w:num>
  <w:num w:numId="17">
    <w:abstractNumId w:val="12"/>
  </w:num>
  <w:num w:numId="18">
    <w:abstractNumId w:val="3"/>
  </w:num>
  <w:num w:numId="19">
    <w:abstractNumId w:val="10"/>
  </w:num>
  <w:num w:numId="20">
    <w:abstractNumId w:val="14"/>
  </w:num>
  <w:num w:numId="21">
    <w:abstractNumId w:val="0"/>
  </w:num>
  <w:num w:numId="22">
    <w:abstractNumId w:val="24"/>
  </w:num>
  <w:num w:numId="23">
    <w:abstractNumId w:val="2"/>
  </w:num>
  <w:num w:numId="24">
    <w:abstractNumId w:val="9"/>
  </w:num>
  <w:num w:numId="25">
    <w:abstractNumId w:val="19"/>
  </w:num>
  <w:num w:numId="26">
    <w:abstractNumId w:val="28"/>
  </w:num>
  <w:num w:numId="27">
    <w:abstractNumId w:val="1"/>
  </w:num>
  <w:num w:numId="28">
    <w:abstractNumId w:val="11"/>
  </w:num>
  <w:num w:numId="29">
    <w:abstractNumId w:val="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7"/>
    <w:rsid w:val="00000715"/>
    <w:rsid w:val="000008E9"/>
    <w:rsid w:val="00002208"/>
    <w:rsid w:val="00002AD9"/>
    <w:rsid w:val="000037FE"/>
    <w:rsid w:val="0000481B"/>
    <w:rsid w:val="00006A8C"/>
    <w:rsid w:val="00006DAA"/>
    <w:rsid w:val="00006E35"/>
    <w:rsid w:val="00011C4E"/>
    <w:rsid w:val="0001494D"/>
    <w:rsid w:val="000238FD"/>
    <w:rsid w:val="00026ED1"/>
    <w:rsid w:val="00026F09"/>
    <w:rsid w:val="00030644"/>
    <w:rsid w:val="0003116F"/>
    <w:rsid w:val="00032891"/>
    <w:rsid w:val="00032E54"/>
    <w:rsid w:val="000367B9"/>
    <w:rsid w:val="0003690B"/>
    <w:rsid w:val="000416DC"/>
    <w:rsid w:val="00043A54"/>
    <w:rsid w:val="00044D4B"/>
    <w:rsid w:val="00046178"/>
    <w:rsid w:val="00050525"/>
    <w:rsid w:val="000508BB"/>
    <w:rsid w:val="000515C0"/>
    <w:rsid w:val="0005278C"/>
    <w:rsid w:val="00053AAE"/>
    <w:rsid w:val="000555F2"/>
    <w:rsid w:val="000606C5"/>
    <w:rsid w:val="00060A08"/>
    <w:rsid w:val="00063D5F"/>
    <w:rsid w:val="00066594"/>
    <w:rsid w:val="00067355"/>
    <w:rsid w:val="00071AB2"/>
    <w:rsid w:val="00076A47"/>
    <w:rsid w:val="00090C6C"/>
    <w:rsid w:val="00091684"/>
    <w:rsid w:val="00095468"/>
    <w:rsid w:val="00095D04"/>
    <w:rsid w:val="000962A6"/>
    <w:rsid w:val="00096A0F"/>
    <w:rsid w:val="0009788D"/>
    <w:rsid w:val="000A2164"/>
    <w:rsid w:val="000A5041"/>
    <w:rsid w:val="000A7BF8"/>
    <w:rsid w:val="000B21D3"/>
    <w:rsid w:val="000B4146"/>
    <w:rsid w:val="000B590B"/>
    <w:rsid w:val="000C41A1"/>
    <w:rsid w:val="000C4AFA"/>
    <w:rsid w:val="000D6436"/>
    <w:rsid w:val="000E0816"/>
    <w:rsid w:val="000F1921"/>
    <w:rsid w:val="000F2B82"/>
    <w:rsid w:val="000F2F84"/>
    <w:rsid w:val="000F6FDD"/>
    <w:rsid w:val="000F7EB9"/>
    <w:rsid w:val="0010514D"/>
    <w:rsid w:val="001055F6"/>
    <w:rsid w:val="00105E88"/>
    <w:rsid w:val="00110470"/>
    <w:rsid w:val="00112FD7"/>
    <w:rsid w:val="00116976"/>
    <w:rsid w:val="00117273"/>
    <w:rsid w:val="00124D77"/>
    <w:rsid w:val="001252B7"/>
    <w:rsid w:val="00131189"/>
    <w:rsid w:val="001318E1"/>
    <w:rsid w:val="00133913"/>
    <w:rsid w:val="0013569A"/>
    <w:rsid w:val="00136668"/>
    <w:rsid w:val="00137241"/>
    <w:rsid w:val="00145274"/>
    <w:rsid w:val="001452B6"/>
    <w:rsid w:val="0014554E"/>
    <w:rsid w:val="001515A2"/>
    <w:rsid w:val="00151E47"/>
    <w:rsid w:val="00153E6B"/>
    <w:rsid w:val="00155233"/>
    <w:rsid w:val="00155BC6"/>
    <w:rsid w:val="00156AF3"/>
    <w:rsid w:val="00163C54"/>
    <w:rsid w:val="00164576"/>
    <w:rsid w:val="001658AB"/>
    <w:rsid w:val="00166D5E"/>
    <w:rsid w:val="00166DE4"/>
    <w:rsid w:val="00167C80"/>
    <w:rsid w:val="00173790"/>
    <w:rsid w:val="00175975"/>
    <w:rsid w:val="00177707"/>
    <w:rsid w:val="001808FF"/>
    <w:rsid w:val="00182862"/>
    <w:rsid w:val="00186A19"/>
    <w:rsid w:val="00187515"/>
    <w:rsid w:val="001876AB"/>
    <w:rsid w:val="00192978"/>
    <w:rsid w:val="00192CF0"/>
    <w:rsid w:val="00196D6A"/>
    <w:rsid w:val="001A08D9"/>
    <w:rsid w:val="001A3CDB"/>
    <w:rsid w:val="001B75AB"/>
    <w:rsid w:val="001C09C1"/>
    <w:rsid w:val="001D031C"/>
    <w:rsid w:val="001D74E1"/>
    <w:rsid w:val="001D7F07"/>
    <w:rsid w:val="001E2DC4"/>
    <w:rsid w:val="001E3CF4"/>
    <w:rsid w:val="001E465C"/>
    <w:rsid w:val="001E7057"/>
    <w:rsid w:val="001F0038"/>
    <w:rsid w:val="001F20F1"/>
    <w:rsid w:val="001F6CA6"/>
    <w:rsid w:val="001F7041"/>
    <w:rsid w:val="00202DD4"/>
    <w:rsid w:val="00203E41"/>
    <w:rsid w:val="00207922"/>
    <w:rsid w:val="00213BB4"/>
    <w:rsid w:val="00214F8B"/>
    <w:rsid w:val="00215B42"/>
    <w:rsid w:val="00224EF7"/>
    <w:rsid w:val="002302FC"/>
    <w:rsid w:val="00231505"/>
    <w:rsid w:val="00242455"/>
    <w:rsid w:val="002442AA"/>
    <w:rsid w:val="00247897"/>
    <w:rsid w:val="0024797D"/>
    <w:rsid w:val="00247C48"/>
    <w:rsid w:val="002542C5"/>
    <w:rsid w:val="002555FE"/>
    <w:rsid w:val="00272C1D"/>
    <w:rsid w:val="00272E8A"/>
    <w:rsid w:val="002735F9"/>
    <w:rsid w:val="00276C31"/>
    <w:rsid w:val="002809F1"/>
    <w:rsid w:val="002812B1"/>
    <w:rsid w:val="0028156D"/>
    <w:rsid w:val="00281BAD"/>
    <w:rsid w:val="002824B2"/>
    <w:rsid w:val="00283358"/>
    <w:rsid w:val="00285D10"/>
    <w:rsid w:val="00296A3C"/>
    <w:rsid w:val="002A1683"/>
    <w:rsid w:val="002A6103"/>
    <w:rsid w:val="002C4824"/>
    <w:rsid w:val="002C518A"/>
    <w:rsid w:val="002D1E9B"/>
    <w:rsid w:val="002D388B"/>
    <w:rsid w:val="002E0758"/>
    <w:rsid w:val="002E1740"/>
    <w:rsid w:val="002E253C"/>
    <w:rsid w:val="002E3487"/>
    <w:rsid w:val="002F38D8"/>
    <w:rsid w:val="002F3D1B"/>
    <w:rsid w:val="002F5054"/>
    <w:rsid w:val="002F6023"/>
    <w:rsid w:val="002F70CA"/>
    <w:rsid w:val="0030102A"/>
    <w:rsid w:val="00301EF2"/>
    <w:rsid w:val="00305E78"/>
    <w:rsid w:val="00317537"/>
    <w:rsid w:val="00317DFF"/>
    <w:rsid w:val="003218DB"/>
    <w:rsid w:val="00322FA1"/>
    <w:rsid w:val="00324136"/>
    <w:rsid w:val="0032540F"/>
    <w:rsid w:val="003262AE"/>
    <w:rsid w:val="00326CA8"/>
    <w:rsid w:val="00336B3A"/>
    <w:rsid w:val="003375A6"/>
    <w:rsid w:val="00341B90"/>
    <w:rsid w:val="00341D98"/>
    <w:rsid w:val="00343562"/>
    <w:rsid w:val="00343CB7"/>
    <w:rsid w:val="0034431D"/>
    <w:rsid w:val="003467C3"/>
    <w:rsid w:val="00350343"/>
    <w:rsid w:val="00351FEA"/>
    <w:rsid w:val="00352268"/>
    <w:rsid w:val="00353A97"/>
    <w:rsid w:val="00355432"/>
    <w:rsid w:val="003564E6"/>
    <w:rsid w:val="00356902"/>
    <w:rsid w:val="00366002"/>
    <w:rsid w:val="00366AB9"/>
    <w:rsid w:val="00367A54"/>
    <w:rsid w:val="00367A6A"/>
    <w:rsid w:val="003715DF"/>
    <w:rsid w:val="00374B93"/>
    <w:rsid w:val="0037566A"/>
    <w:rsid w:val="00375CDB"/>
    <w:rsid w:val="00376731"/>
    <w:rsid w:val="00376915"/>
    <w:rsid w:val="0038046F"/>
    <w:rsid w:val="00384DA8"/>
    <w:rsid w:val="00390CA5"/>
    <w:rsid w:val="003947E6"/>
    <w:rsid w:val="00395B90"/>
    <w:rsid w:val="003A234D"/>
    <w:rsid w:val="003A24C0"/>
    <w:rsid w:val="003A38FF"/>
    <w:rsid w:val="003A5C40"/>
    <w:rsid w:val="003B32A8"/>
    <w:rsid w:val="003B4219"/>
    <w:rsid w:val="003B5BEA"/>
    <w:rsid w:val="003C0F06"/>
    <w:rsid w:val="003C3D31"/>
    <w:rsid w:val="003C6633"/>
    <w:rsid w:val="003D0CD4"/>
    <w:rsid w:val="003D15FB"/>
    <w:rsid w:val="003D2681"/>
    <w:rsid w:val="003D502D"/>
    <w:rsid w:val="003E0269"/>
    <w:rsid w:val="003E23A4"/>
    <w:rsid w:val="003E2EFC"/>
    <w:rsid w:val="003E796E"/>
    <w:rsid w:val="003F012A"/>
    <w:rsid w:val="003F2503"/>
    <w:rsid w:val="0040141C"/>
    <w:rsid w:val="00403D90"/>
    <w:rsid w:val="004043AA"/>
    <w:rsid w:val="00404D49"/>
    <w:rsid w:val="00405A49"/>
    <w:rsid w:val="004064CA"/>
    <w:rsid w:val="00412510"/>
    <w:rsid w:val="00412D3C"/>
    <w:rsid w:val="00421C0C"/>
    <w:rsid w:val="00423534"/>
    <w:rsid w:val="00424481"/>
    <w:rsid w:val="0042475E"/>
    <w:rsid w:val="0043006B"/>
    <w:rsid w:val="00430449"/>
    <w:rsid w:val="00436E43"/>
    <w:rsid w:val="004428B9"/>
    <w:rsid w:val="00444B18"/>
    <w:rsid w:val="004466FB"/>
    <w:rsid w:val="00452243"/>
    <w:rsid w:val="00454A9C"/>
    <w:rsid w:val="00454CC5"/>
    <w:rsid w:val="00461483"/>
    <w:rsid w:val="00464107"/>
    <w:rsid w:val="0046554E"/>
    <w:rsid w:val="0047644D"/>
    <w:rsid w:val="004765FB"/>
    <w:rsid w:val="0048291F"/>
    <w:rsid w:val="0048449D"/>
    <w:rsid w:val="004865D0"/>
    <w:rsid w:val="00486ED5"/>
    <w:rsid w:val="004A448C"/>
    <w:rsid w:val="004A6ED7"/>
    <w:rsid w:val="004A733C"/>
    <w:rsid w:val="004A7612"/>
    <w:rsid w:val="004B4A92"/>
    <w:rsid w:val="004B59D9"/>
    <w:rsid w:val="004B6709"/>
    <w:rsid w:val="004B7C78"/>
    <w:rsid w:val="004C1DDB"/>
    <w:rsid w:val="004D1177"/>
    <w:rsid w:val="004D22EB"/>
    <w:rsid w:val="004D243F"/>
    <w:rsid w:val="004D6489"/>
    <w:rsid w:val="004E2CEC"/>
    <w:rsid w:val="004E5C28"/>
    <w:rsid w:val="004F5FB5"/>
    <w:rsid w:val="004F6893"/>
    <w:rsid w:val="004F6EA0"/>
    <w:rsid w:val="0050231A"/>
    <w:rsid w:val="00502401"/>
    <w:rsid w:val="00504240"/>
    <w:rsid w:val="005046FC"/>
    <w:rsid w:val="005102CB"/>
    <w:rsid w:val="0051085D"/>
    <w:rsid w:val="00512040"/>
    <w:rsid w:val="00516229"/>
    <w:rsid w:val="00517E22"/>
    <w:rsid w:val="005221E9"/>
    <w:rsid w:val="00525DAF"/>
    <w:rsid w:val="005266D4"/>
    <w:rsid w:val="00527924"/>
    <w:rsid w:val="005279ED"/>
    <w:rsid w:val="0053259A"/>
    <w:rsid w:val="00536026"/>
    <w:rsid w:val="005404BE"/>
    <w:rsid w:val="00544C76"/>
    <w:rsid w:val="00551DC0"/>
    <w:rsid w:val="00552F49"/>
    <w:rsid w:val="005544E0"/>
    <w:rsid w:val="00555190"/>
    <w:rsid w:val="0057315B"/>
    <w:rsid w:val="005760DD"/>
    <w:rsid w:val="005762B1"/>
    <w:rsid w:val="005807AA"/>
    <w:rsid w:val="0059062E"/>
    <w:rsid w:val="00590DB2"/>
    <w:rsid w:val="005917FF"/>
    <w:rsid w:val="005A38F0"/>
    <w:rsid w:val="005A551D"/>
    <w:rsid w:val="005A5661"/>
    <w:rsid w:val="005B15A8"/>
    <w:rsid w:val="005B25EB"/>
    <w:rsid w:val="005B4BA5"/>
    <w:rsid w:val="005C3376"/>
    <w:rsid w:val="005C57A4"/>
    <w:rsid w:val="005C60C3"/>
    <w:rsid w:val="005D1B3E"/>
    <w:rsid w:val="005D39DB"/>
    <w:rsid w:val="005D4A7F"/>
    <w:rsid w:val="005E1636"/>
    <w:rsid w:val="005E16CE"/>
    <w:rsid w:val="005E2B6B"/>
    <w:rsid w:val="005F4E0E"/>
    <w:rsid w:val="005F7446"/>
    <w:rsid w:val="006054B6"/>
    <w:rsid w:val="00606569"/>
    <w:rsid w:val="006114AB"/>
    <w:rsid w:val="00617422"/>
    <w:rsid w:val="00617FC3"/>
    <w:rsid w:val="006212F2"/>
    <w:rsid w:val="00621BD3"/>
    <w:rsid w:val="00631575"/>
    <w:rsid w:val="00640427"/>
    <w:rsid w:val="006428A9"/>
    <w:rsid w:val="00642995"/>
    <w:rsid w:val="00646BAF"/>
    <w:rsid w:val="006506AB"/>
    <w:rsid w:val="006653EF"/>
    <w:rsid w:val="006654A8"/>
    <w:rsid w:val="00665954"/>
    <w:rsid w:val="0066636D"/>
    <w:rsid w:val="00666F39"/>
    <w:rsid w:val="00673042"/>
    <w:rsid w:val="006746B2"/>
    <w:rsid w:val="0068210C"/>
    <w:rsid w:val="00683BBF"/>
    <w:rsid w:val="0068430E"/>
    <w:rsid w:val="006844F3"/>
    <w:rsid w:val="006850CB"/>
    <w:rsid w:val="00694C86"/>
    <w:rsid w:val="006955D4"/>
    <w:rsid w:val="00697C24"/>
    <w:rsid w:val="006A0EC1"/>
    <w:rsid w:val="006A79C6"/>
    <w:rsid w:val="006A7D79"/>
    <w:rsid w:val="006B29A8"/>
    <w:rsid w:val="006B3B17"/>
    <w:rsid w:val="006B76B2"/>
    <w:rsid w:val="006C0FEC"/>
    <w:rsid w:val="006C60B1"/>
    <w:rsid w:val="006D00D7"/>
    <w:rsid w:val="006D57DC"/>
    <w:rsid w:val="006D58F5"/>
    <w:rsid w:val="006D7145"/>
    <w:rsid w:val="006E108A"/>
    <w:rsid w:val="006E1B2C"/>
    <w:rsid w:val="006E2AF6"/>
    <w:rsid w:val="006F1888"/>
    <w:rsid w:val="006F24F5"/>
    <w:rsid w:val="006F265F"/>
    <w:rsid w:val="006F3305"/>
    <w:rsid w:val="006F349C"/>
    <w:rsid w:val="006F3A92"/>
    <w:rsid w:val="006F64E4"/>
    <w:rsid w:val="006F6F70"/>
    <w:rsid w:val="00711B09"/>
    <w:rsid w:val="007130E7"/>
    <w:rsid w:val="007137C9"/>
    <w:rsid w:val="0071482E"/>
    <w:rsid w:val="00715DFD"/>
    <w:rsid w:val="00715F04"/>
    <w:rsid w:val="00717EE3"/>
    <w:rsid w:val="007219EF"/>
    <w:rsid w:val="00726EDB"/>
    <w:rsid w:val="007340EE"/>
    <w:rsid w:val="00736CF3"/>
    <w:rsid w:val="00741741"/>
    <w:rsid w:val="00746F16"/>
    <w:rsid w:val="007470ED"/>
    <w:rsid w:val="00747F9C"/>
    <w:rsid w:val="00755818"/>
    <w:rsid w:val="007607FB"/>
    <w:rsid w:val="00763681"/>
    <w:rsid w:val="0076503C"/>
    <w:rsid w:val="00766C54"/>
    <w:rsid w:val="007670D9"/>
    <w:rsid w:val="00767422"/>
    <w:rsid w:val="00767D5E"/>
    <w:rsid w:val="00770FF0"/>
    <w:rsid w:val="00773E04"/>
    <w:rsid w:val="0077429D"/>
    <w:rsid w:val="007826E6"/>
    <w:rsid w:val="0078350D"/>
    <w:rsid w:val="00785FCA"/>
    <w:rsid w:val="00790742"/>
    <w:rsid w:val="007914F6"/>
    <w:rsid w:val="007970FD"/>
    <w:rsid w:val="0079796F"/>
    <w:rsid w:val="007A2EAC"/>
    <w:rsid w:val="007A56D5"/>
    <w:rsid w:val="007A68EF"/>
    <w:rsid w:val="007A6E46"/>
    <w:rsid w:val="007B2809"/>
    <w:rsid w:val="007B4699"/>
    <w:rsid w:val="007B48B4"/>
    <w:rsid w:val="007B6D07"/>
    <w:rsid w:val="007B6DC1"/>
    <w:rsid w:val="007C0160"/>
    <w:rsid w:val="007C037A"/>
    <w:rsid w:val="007C061F"/>
    <w:rsid w:val="007C0A83"/>
    <w:rsid w:val="007C1704"/>
    <w:rsid w:val="007C4A85"/>
    <w:rsid w:val="007C53A6"/>
    <w:rsid w:val="007C5740"/>
    <w:rsid w:val="007C65CE"/>
    <w:rsid w:val="007D0A03"/>
    <w:rsid w:val="007D19CA"/>
    <w:rsid w:val="007D44F5"/>
    <w:rsid w:val="007E01A9"/>
    <w:rsid w:val="007E43A9"/>
    <w:rsid w:val="007E5AC2"/>
    <w:rsid w:val="007F03E8"/>
    <w:rsid w:val="007F17BF"/>
    <w:rsid w:val="007F2EDD"/>
    <w:rsid w:val="007F66B3"/>
    <w:rsid w:val="007F6D27"/>
    <w:rsid w:val="00800FF3"/>
    <w:rsid w:val="00801734"/>
    <w:rsid w:val="0080186A"/>
    <w:rsid w:val="00801B48"/>
    <w:rsid w:val="00801FB3"/>
    <w:rsid w:val="00805484"/>
    <w:rsid w:val="00805C54"/>
    <w:rsid w:val="00816A1F"/>
    <w:rsid w:val="008221DE"/>
    <w:rsid w:val="00822620"/>
    <w:rsid w:val="00822656"/>
    <w:rsid w:val="00823F10"/>
    <w:rsid w:val="008312A0"/>
    <w:rsid w:val="00832868"/>
    <w:rsid w:val="00832977"/>
    <w:rsid w:val="0083655E"/>
    <w:rsid w:val="00841324"/>
    <w:rsid w:val="00842CB9"/>
    <w:rsid w:val="00842E6B"/>
    <w:rsid w:val="00844A5F"/>
    <w:rsid w:val="00846722"/>
    <w:rsid w:val="0085500A"/>
    <w:rsid w:val="00863B52"/>
    <w:rsid w:val="00864587"/>
    <w:rsid w:val="0087302D"/>
    <w:rsid w:val="0087430A"/>
    <w:rsid w:val="008756EC"/>
    <w:rsid w:val="00885945"/>
    <w:rsid w:val="008862AE"/>
    <w:rsid w:val="0089027F"/>
    <w:rsid w:val="008906B9"/>
    <w:rsid w:val="008910B6"/>
    <w:rsid w:val="00894388"/>
    <w:rsid w:val="00895607"/>
    <w:rsid w:val="00896061"/>
    <w:rsid w:val="008A2A1F"/>
    <w:rsid w:val="008A39F8"/>
    <w:rsid w:val="008A6EB9"/>
    <w:rsid w:val="008B1748"/>
    <w:rsid w:val="008B2B16"/>
    <w:rsid w:val="008C0E46"/>
    <w:rsid w:val="008C1C62"/>
    <w:rsid w:val="008C237E"/>
    <w:rsid w:val="008C2F30"/>
    <w:rsid w:val="008C6CAD"/>
    <w:rsid w:val="008C7B1B"/>
    <w:rsid w:val="008C7DD0"/>
    <w:rsid w:val="008D0CB1"/>
    <w:rsid w:val="008D4353"/>
    <w:rsid w:val="008D4A21"/>
    <w:rsid w:val="008E2F68"/>
    <w:rsid w:val="008E4725"/>
    <w:rsid w:val="008E67E0"/>
    <w:rsid w:val="008F1BC1"/>
    <w:rsid w:val="008F5AD3"/>
    <w:rsid w:val="008F7E8A"/>
    <w:rsid w:val="0090072F"/>
    <w:rsid w:val="00903991"/>
    <w:rsid w:val="00907957"/>
    <w:rsid w:val="00910C99"/>
    <w:rsid w:val="00912D6C"/>
    <w:rsid w:val="00916AF7"/>
    <w:rsid w:val="00930173"/>
    <w:rsid w:val="00937654"/>
    <w:rsid w:val="00941666"/>
    <w:rsid w:val="00945280"/>
    <w:rsid w:val="00946CDA"/>
    <w:rsid w:val="009503F3"/>
    <w:rsid w:val="0095199D"/>
    <w:rsid w:val="009521D1"/>
    <w:rsid w:val="00956C51"/>
    <w:rsid w:val="00964781"/>
    <w:rsid w:val="00965B3D"/>
    <w:rsid w:val="009839DA"/>
    <w:rsid w:val="00984A0A"/>
    <w:rsid w:val="00984A44"/>
    <w:rsid w:val="00986ACA"/>
    <w:rsid w:val="009873D0"/>
    <w:rsid w:val="00987818"/>
    <w:rsid w:val="009912B8"/>
    <w:rsid w:val="00992B5A"/>
    <w:rsid w:val="00992F58"/>
    <w:rsid w:val="009A4C54"/>
    <w:rsid w:val="009A5A58"/>
    <w:rsid w:val="009A6205"/>
    <w:rsid w:val="009B174B"/>
    <w:rsid w:val="009B2525"/>
    <w:rsid w:val="009B270A"/>
    <w:rsid w:val="009B3D60"/>
    <w:rsid w:val="009B6110"/>
    <w:rsid w:val="009C064D"/>
    <w:rsid w:val="009C3315"/>
    <w:rsid w:val="009C35B9"/>
    <w:rsid w:val="009D5AF5"/>
    <w:rsid w:val="009D617C"/>
    <w:rsid w:val="009E0217"/>
    <w:rsid w:val="009E2B5A"/>
    <w:rsid w:val="009E2D3C"/>
    <w:rsid w:val="009F3B0B"/>
    <w:rsid w:val="009F3F9D"/>
    <w:rsid w:val="009F7E1A"/>
    <w:rsid w:val="00A01873"/>
    <w:rsid w:val="00A02533"/>
    <w:rsid w:val="00A02555"/>
    <w:rsid w:val="00A037ED"/>
    <w:rsid w:val="00A04DA9"/>
    <w:rsid w:val="00A05A08"/>
    <w:rsid w:val="00A07CA2"/>
    <w:rsid w:val="00A1081E"/>
    <w:rsid w:val="00A1095E"/>
    <w:rsid w:val="00A10AE0"/>
    <w:rsid w:val="00A145A6"/>
    <w:rsid w:val="00A20333"/>
    <w:rsid w:val="00A2479B"/>
    <w:rsid w:val="00A25795"/>
    <w:rsid w:val="00A27AC9"/>
    <w:rsid w:val="00A31FF8"/>
    <w:rsid w:val="00A32BEF"/>
    <w:rsid w:val="00A33893"/>
    <w:rsid w:val="00A33CAB"/>
    <w:rsid w:val="00A34AAF"/>
    <w:rsid w:val="00A3513D"/>
    <w:rsid w:val="00A377F6"/>
    <w:rsid w:val="00A42411"/>
    <w:rsid w:val="00A4699A"/>
    <w:rsid w:val="00A47EE5"/>
    <w:rsid w:val="00A50936"/>
    <w:rsid w:val="00A50FD1"/>
    <w:rsid w:val="00A5206E"/>
    <w:rsid w:val="00A572BD"/>
    <w:rsid w:val="00A62957"/>
    <w:rsid w:val="00A651EE"/>
    <w:rsid w:val="00A66A7E"/>
    <w:rsid w:val="00A749EE"/>
    <w:rsid w:val="00A76927"/>
    <w:rsid w:val="00A82CB1"/>
    <w:rsid w:val="00A83819"/>
    <w:rsid w:val="00A92285"/>
    <w:rsid w:val="00A93EFE"/>
    <w:rsid w:val="00A94770"/>
    <w:rsid w:val="00A94ED9"/>
    <w:rsid w:val="00A95ACA"/>
    <w:rsid w:val="00A978AD"/>
    <w:rsid w:val="00AA23B9"/>
    <w:rsid w:val="00AB12F3"/>
    <w:rsid w:val="00AB488E"/>
    <w:rsid w:val="00AB489D"/>
    <w:rsid w:val="00AB6650"/>
    <w:rsid w:val="00AC4399"/>
    <w:rsid w:val="00AD00EF"/>
    <w:rsid w:val="00AE1708"/>
    <w:rsid w:val="00AE2B2C"/>
    <w:rsid w:val="00AE3FD7"/>
    <w:rsid w:val="00AE4D0D"/>
    <w:rsid w:val="00AE6FB5"/>
    <w:rsid w:val="00AE7A08"/>
    <w:rsid w:val="00AF213F"/>
    <w:rsid w:val="00AF2167"/>
    <w:rsid w:val="00AF3E9D"/>
    <w:rsid w:val="00B023DE"/>
    <w:rsid w:val="00B076F2"/>
    <w:rsid w:val="00B07A67"/>
    <w:rsid w:val="00B10595"/>
    <w:rsid w:val="00B1098F"/>
    <w:rsid w:val="00B13E58"/>
    <w:rsid w:val="00B179CB"/>
    <w:rsid w:val="00B20912"/>
    <w:rsid w:val="00B216E5"/>
    <w:rsid w:val="00B25E47"/>
    <w:rsid w:val="00B26877"/>
    <w:rsid w:val="00B30A26"/>
    <w:rsid w:val="00B31F0F"/>
    <w:rsid w:val="00B33616"/>
    <w:rsid w:val="00B34800"/>
    <w:rsid w:val="00B35806"/>
    <w:rsid w:val="00B35C07"/>
    <w:rsid w:val="00B35F1A"/>
    <w:rsid w:val="00B46A4E"/>
    <w:rsid w:val="00B50881"/>
    <w:rsid w:val="00B551E7"/>
    <w:rsid w:val="00B62E5A"/>
    <w:rsid w:val="00B65BED"/>
    <w:rsid w:val="00B664A8"/>
    <w:rsid w:val="00B664EA"/>
    <w:rsid w:val="00B70615"/>
    <w:rsid w:val="00B7192B"/>
    <w:rsid w:val="00B73C56"/>
    <w:rsid w:val="00B7452C"/>
    <w:rsid w:val="00B758D1"/>
    <w:rsid w:val="00B76A40"/>
    <w:rsid w:val="00B81D0F"/>
    <w:rsid w:val="00B82094"/>
    <w:rsid w:val="00B82CC9"/>
    <w:rsid w:val="00B85A46"/>
    <w:rsid w:val="00B9431D"/>
    <w:rsid w:val="00BA4568"/>
    <w:rsid w:val="00BA4918"/>
    <w:rsid w:val="00BA5530"/>
    <w:rsid w:val="00BA5CB8"/>
    <w:rsid w:val="00BC4257"/>
    <w:rsid w:val="00BC6B95"/>
    <w:rsid w:val="00BC782D"/>
    <w:rsid w:val="00BD1EF1"/>
    <w:rsid w:val="00BD1F89"/>
    <w:rsid w:val="00BD2AC3"/>
    <w:rsid w:val="00BD32A0"/>
    <w:rsid w:val="00BD6BC0"/>
    <w:rsid w:val="00BD77F1"/>
    <w:rsid w:val="00BE2F28"/>
    <w:rsid w:val="00BE43BC"/>
    <w:rsid w:val="00BF4257"/>
    <w:rsid w:val="00BF63E3"/>
    <w:rsid w:val="00C01BA3"/>
    <w:rsid w:val="00C05040"/>
    <w:rsid w:val="00C12E3B"/>
    <w:rsid w:val="00C20740"/>
    <w:rsid w:val="00C21886"/>
    <w:rsid w:val="00C2532A"/>
    <w:rsid w:val="00C254AD"/>
    <w:rsid w:val="00C271A0"/>
    <w:rsid w:val="00C306A7"/>
    <w:rsid w:val="00C44246"/>
    <w:rsid w:val="00C45279"/>
    <w:rsid w:val="00C45D64"/>
    <w:rsid w:val="00C51AFA"/>
    <w:rsid w:val="00C56AA7"/>
    <w:rsid w:val="00C60F5B"/>
    <w:rsid w:val="00C613FB"/>
    <w:rsid w:val="00C725D4"/>
    <w:rsid w:val="00C7343F"/>
    <w:rsid w:val="00C737E6"/>
    <w:rsid w:val="00C7401B"/>
    <w:rsid w:val="00C74EDC"/>
    <w:rsid w:val="00C76F7A"/>
    <w:rsid w:val="00C8652F"/>
    <w:rsid w:val="00C8658F"/>
    <w:rsid w:val="00C8759C"/>
    <w:rsid w:val="00C90C8C"/>
    <w:rsid w:val="00CA6028"/>
    <w:rsid w:val="00CA7591"/>
    <w:rsid w:val="00CB0B94"/>
    <w:rsid w:val="00CB371E"/>
    <w:rsid w:val="00CB5B2A"/>
    <w:rsid w:val="00CB6E50"/>
    <w:rsid w:val="00CC0780"/>
    <w:rsid w:val="00CC0967"/>
    <w:rsid w:val="00CC1B3E"/>
    <w:rsid w:val="00CC3368"/>
    <w:rsid w:val="00CC392F"/>
    <w:rsid w:val="00CC468F"/>
    <w:rsid w:val="00CC766D"/>
    <w:rsid w:val="00CC7F25"/>
    <w:rsid w:val="00CD1579"/>
    <w:rsid w:val="00CD39EE"/>
    <w:rsid w:val="00CD7D40"/>
    <w:rsid w:val="00CE3BB3"/>
    <w:rsid w:val="00CF0245"/>
    <w:rsid w:val="00CF082D"/>
    <w:rsid w:val="00CF42D9"/>
    <w:rsid w:val="00CF64A7"/>
    <w:rsid w:val="00CF7307"/>
    <w:rsid w:val="00D01BE9"/>
    <w:rsid w:val="00D05F6A"/>
    <w:rsid w:val="00D169BB"/>
    <w:rsid w:val="00D22354"/>
    <w:rsid w:val="00D2501A"/>
    <w:rsid w:val="00D253A1"/>
    <w:rsid w:val="00D2554A"/>
    <w:rsid w:val="00D26936"/>
    <w:rsid w:val="00D27F5B"/>
    <w:rsid w:val="00D318CD"/>
    <w:rsid w:val="00D361C8"/>
    <w:rsid w:val="00D428C7"/>
    <w:rsid w:val="00D512A8"/>
    <w:rsid w:val="00D530CC"/>
    <w:rsid w:val="00D56418"/>
    <w:rsid w:val="00D60463"/>
    <w:rsid w:val="00D63668"/>
    <w:rsid w:val="00D65376"/>
    <w:rsid w:val="00D66B10"/>
    <w:rsid w:val="00D672FE"/>
    <w:rsid w:val="00D67A24"/>
    <w:rsid w:val="00D70E5C"/>
    <w:rsid w:val="00D72FF6"/>
    <w:rsid w:val="00D74F26"/>
    <w:rsid w:val="00D81F08"/>
    <w:rsid w:val="00D8276E"/>
    <w:rsid w:val="00D843FE"/>
    <w:rsid w:val="00D90BEF"/>
    <w:rsid w:val="00D90D51"/>
    <w:rsid w:val="00D91EBA"/>
    <w:rsid w:val="00D93DB2"/>
    <w:rsid w:val="00D95CBC"/>
    <w:rsid w:val="00D963A2"/>
    <w:rsid w:val="00D96F6E"/>
    <w:rsid w:val="00D97513"/>
    <w:rsid w:val="00DA299F"/>
    <w:rsid w:val="00DA424F"/>
    <w:rsid w:val="00DB23C7"/>
    <w:rsid w:val="00DB3030"/>
    <w:rsid w:val="00DC24F5"/>
    <w:rsid w:val="00DC3A88"/>
    <w:rsid w:val="00DC4AD0"/>
    <w:rsid w:val="00DC5F5B"/>
    <w:rsid w:val="00DD0B16"/>
    <w:rsid w:val="00DD220D"/>
    <w:rsid w:val="00DD4DA3"/>
    <w:rsid w:val="00DD58B1"/>
    <w:rsid w:val="00DD6C9B"/>
    <w:rsid w:val="00DE0B87"/>
    <w:rsid w:val="00DE28E3"/>
    <w:rsid w:val="00DE605D"/>
    <w:rsid w:val="00DE7AF8"/>
    <w:rsid w:val="00DF5B72"/>
    <w:rsid w:val="00DF6DE0"/>
    <w:rsid w:val="00DF7F81"/>
    <w:rsid w:val="00E02340"/>
    <w:rsid w:val="00E07BB1"/>
    <w:rsid w:val="00E2159A"/>
    <w:rsid w:val="00E22ABC"/>
    <w:rsid w:val="00E25395"/>
    <w:rsid w:val="00E40248"/>
    <w:rsid w:val="00E43131"/>
    <w:rsid w:val="00E4657B"/>
    <w:rsid w:val="00E5008B"/>
    <w:rsid w:val="00E53EF8"/>
    <w:rsid w:val="00E57340"/>
    <w:rsid w:val="00E6316D"/>
    <w:rsid w:val="00E63DD6"/>
    <w:rsid w:val="00E65296"/>
    <w:rsid w:val="00E67AA6"/>
    <w:rsid w:val="00E7078E"/>
    <w:rsid w:val="00E737D7"/>
    <w:rsid w:val="00E74536"/>
    <w:rsid w:val="00E74AD5"/>
    <w:rsid w:val="00E74F97"/>
    <w:rsid w:val="00E75A65"/>
    <w:rsid w:val="00E83FE8"/>
    <w:rsid w:val="00E86DE7"/>
    <w:rsid w:val="00E87AE3"/>
    <w:rsid w:val="00E9197A"/>
    <w:rsid w:val="00E92E6C"/>
    <w:rsid w:val="00E935D8"/>
    <w:rsid w:val="00E93B6F"/>
    <w:rsid w:val="00EA79DD"/>
    <w:rsid w:val="00EA7C5E"/>
    <w:rsid w:val="00EA7EEF"/>
    <w:rsid w:val="00EB3A04"/>
    <w:rsid w:val="00EB4CE9"/>
    <w:rsid w:val="00EB5F65"/>
    <w:rsid w:val="00EC0544"/>
    <w:rsid w:val="00EC0DE3"/>
    <w:rsid w:val="00EC61C0"/>
    <w:rsid w:val="00EC6548"/>
    <w:rsid w:val="00EC69C4"/>
    <w:rsid w:val="00ED0533"/>
    <w:rsid w:val="00ED271C"/>
    <w:rsid w:val="00ED3184"/>
    <w:rsid w:val="00ED6D97"/>
    <w:rsid w:val="00EE0D7D"/>
    <w:rsid w:val="00EE3F33"/>
    <w:rsid w:val="00EE4857"/>
    <w:rsid w:val="00EF3E67"/>
    <w:rsid w:val="00EF78DC"/>
    <w:rsid w:val="00F03520"/>
    <w:rsid w:val="00F038A7"/>
    <w:rsid w:val="00F048DC"/>
    <w:rsid w:val="00F064BF"/>
    <w:rsid w:val="00F07D1B"/>
    <w:rsid w:val="00F109B7"/>
    <w:rsid w:val="00F1238C"/>
    <w:rsid w:val="00F12BA7"/>
    <w:rsid w:val="00F13DA3"/>
    <w:rsid w:val="00F14B9C"/>
    <w:rsid w:val="00F15AB5"/>
    <w:rsid w:val="00F15E10"/>
    <w:rsid w:val="00F16198"/>
    <w:rsid w:val="00F17C88"/>
    <w:rsid w:val="00F24A50"/>
    <w:rsid w:val="00F25C55"/>
    <w:rsid w:val="00F27A8E"/>
    <w:rsid w:val="00F31E7D"/>
    <w:rsid w:val="00F4020A"/>
    <w:rsid w:val="00F42F54"/>
    <w:rsid w:val="00F451E4"/>
    <w:rsid w:val="00F45D72"/>
    <w:rsid w:val="00F45E8C"/>
    <w:rsid w:val="00F4693B"/>
    <w:rsid w:val="00F46BE4"/>
    <w:rsid w:val="00F52B81"/>
    <w:rsid w:val="00F56CAA"/>
    <w:rsid w:val="00F6075E"/>
    <w:rsid w:val="00F63778"/>
    <w:rsid w:val="00F65A77"/>
    <w:rsid w:val="00F65E47"/>
    <w:rsid w:val="00F67CEC"/>
    <w:rsid w:val="00F7675C"/>
    <w:rsid w:val="00F83A0D"/>
    <w:rsid w:val="00F84EFF"/>
    <w:rsid w:val="00F86FBC"/>
    <w:rsid w:val="00F96E89"/>
    <w:rsid w:val="00F977E5"/>
    <w:rsid w:val="00FA15BF"/>
    <w:rsid w:val="00FA5065"/>
    <w:rsid w:val="00FA5D34"/>
    <w:rsid w:val="00FB0BB7"/>
    <w:rsid w:val="00FB52B9"/>
    <w:rsid w:val="00FC5529"/>
    <w:rsid w:val="00FD18FC"/>
    <w:rsid w:val="00FD1FF1"/>
    <w:rsid w:val="00FD2631"/>
    <w:rsid w:val="00FE020B"/>
    <w:rsid w:val="00FE1E19"/>
    <w:rsid w:val="00FE3DFC"/>
    <w:rsid w:val="00FE451A"/>
    <w:rsid w:val="00FE60F2"/>
    <w:rsid w:val="00FE62B8"/>
    <w:rsid w:val="00FF1702"/>
    <w:rsid w:val="00FF28DC"/>
    <w:rsid w:val="00FF4A3D"/>
    <w:rsid w:val="00FF4BF6"/>
    <w:rsid w:val="00FF4CA6"/>
    <w:rsid w:val="00FF6FF5"/>
    <w:rsid w:val="00FF76C5"/>
    <w:rsid w:val="053D1054"/>
    <w:rsid w:val="0A38D3F8"/>
    <w:rsid w:val="2EE9EA43"/>
    <w:rsid w:val="3246F0F3"/>
    <w:rsid w:val="354854F8"/>
    <w:rsid w:val="3BA22DC0"/>
    <w:rsid w:val="5FA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F1CD"/>
  <w15:chartTrackingRefBased/>
  <w15:docId w15:val="{B3603451-B0EE-094D-AF80-B8EE5D8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98"/>
    <w:pPr>
      <w:spacing w:before="20" w:after="20" w:line="240" w:lineRule="auto"/>
      <w:ind w:left="0"/>
    </w:pPr>
    <w:rPr>
      <w:rFonts w:ascii="Tahoma" w:eastAsia="Times New Roman" w:hAnsi="Tahoma" w:cs="Tahoma"/>
      <w:color w:val="auto"/>
      <w:lang w:val="en-GB" w:eastAsia="en-GB"/>
    </w:rPr>
  </w:style>
  <w:style w:type="paragraph" w:styleId="Heading1">
    <w:name w:val="heading 1"/>
    <w:basedOn w:val="Heading2"/>
    <w:link w:val="Heading1Char"/>
    <w:uiPriority w:val="9"/>
    <w:qFormat/>
    <w:rsid w:val="007B6D07"/>
    <w:pPr>
      <w:numPr>
        <w:ilvl w:val="0"/>
      </w:numPr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C60F5B"/>
    <w:pPr>
      <w:numPr>
        <w:ilvl w:val="1"/>
        <w:numId w:val="21"/>
      </w:numPr>
      <w:spacing w:before="240" w:after="120" w:line="312" w:lineRule="auto"/>
      <w:outlineLvl w:val="1"/>
    </w:pPr>
    <w:rPr>
      <w:rFonts w:eastAsiaTheme="majorEastAsia"/>
      <w:b/>
      <w:bCs/>
      <w:color w:val="404040" w:themeColor="text1" w:themeTint="BF"/>
    </w:rPr>
  </w:style>
  <w:style w:type="paragraph" w:styleId="Heading3">
    <w:name w:val="heading 3"/>
    <w:basedOn w:val="Heading2"/>
    <w:link w:val="Heading3Char"/>
    <w:uiPriority w:val="9"/>
    <w:unhideWhenUsed/>
    <w:qFormat/>
    <w:rsid w:val="0010514D"/>
    <w:pPr>
      <w:numPr>
        <w:ilvl w:val="2"/>
      </w:numPr>
      <w:outlineLvl w:val="2"/>
    </w:pPr>
  </w:style>
  <w:style w:type="paragraph" w:styleId="Heading4">
    <w:name w:val="heading 4"/>
    <w:basedOn w:val="Heading3"/>
    <w:link w:val="Heading4Char"/>
    <w:uiPriority w:val="9"/>
    <w:unhideWhenUsed/>
    <w:qFormat/>
    <w:rsid w:val="0010514D"/>
    <w:pPr>
      <w:numPr>
        <w:ilvl w:val="3"/>
      </w:numPr>
      <w:outlineLvl w:val="3"/>
    </w:p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20"/>
      </w:numPr>
      <w:spacing w:before="40" w:after="200" w:line="312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07"/>
    <w:rPr>
      <w:rFonts w:ascii="Tahoma" w:eastAsiaTheme="majorEastAsia" w:hAnsi="Tahoma" w:cs="Tahoma"/>
      <w:b/>
      <w:bCs/>
      <w:color w:val="404040" w:themeColor="text1" w:themeTint="BF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0F5B"/>
    <w:rPr>
      <w:rFonts w:ascii="Tahoma" w:eastAsiaTheme="majorEastAsia" w:hAnsi="Tahoma" w:cs="Tahoma"/>
      <w:b/>
      <w:bCs/>
      <w:color w:val="404040" w:themeColor="text1" w:themeTint="BF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514D"/>
    <w:rPr>
      <w:rFonts w:ascii="Tahoma" w:eastAsiaTheme="majorEastAsia" w:hAnsi="Tahoma" w:cs="Tahoma"/>
      <w:b/>
      <w:bCs/>
      <w:color w:val="404040" w:themeColor="text1" w:themeTint="BF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514D"/>
    <w:rPr>
      <w:rFonts w:ascii="Tahoma" w:eastAsiaTheme="majorEastAsia" w:hAnsi="Tahoma" w:cs="Tahoma"/>
      <w:b/>
      <w:bCs/>
      <w:color w:val="404040" w:themeColor="text1" w:themeTint="BF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 w:val="24"/>
      <w:szCs w:val="21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 w:val="24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200" w:line="312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ahoma" w:eastAsia="Times New Roman" w:hAnsi="Tahoma" w:cs="Tahoma"/>
      <w:color w:val="auto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200" w:line="312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ahoma" w:eastAsia="Times New Roman" w:hAnsi="Tahoma" w:cs="Tahoma"/>
      <w:color w:val="auto"/>
      <w:lang w:val="en-GB"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801FB3"/>
    <w:pPr>
      <w:pBdr>
        <w:left w:val="single" w:sz="48" w:space="10" w:color="000000" w:themeColor="text1"/>
      </w:pBdr>
      <w:spacing w:before="240" w:after="200" w:line="312" w:lineRule="auto"/>
      <w:contextualSpacing/>
    </w:pPr>
    <w:rPr>
      <w:rFonts w:eastAsiaTheme="majorEastAsia"/>
      <w:caps/>
      <w:color w:val="0D0D0D" w:themeColor="text1" w:themeTint="F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01FB3"/>
    <w:rPr>
      <w:rFonts w:ascii="Tahoma" w:eastAsiaTheme="majorEastAsia" w:hAnsi="Tahoma" w:cs="Tahoma"/>
      <w:caps/>
      <w:color w:val="0D0D0D" w:themeColor="text1" w:themeTint="F2"/>
      <w:spacing w:val="6"/>
      <w:sz w:val="54"/>
      <w:szCs w:val="56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312" w:lineRule="auto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rFonts w:ascii="Tahoma" w:eastAsia="Times New Roman" w:hAnsi="Tahoma" w:cs="Tahoma"/>
      <w:color w:val="auto"/>
      <w:sz w:val="28"/>
      <w:lang w:val="en-GB" w:eastAsia="en-GB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C2F30"/>
    <w:pPr>
      <w:numPr>
        <w:ilvl w:val="1"/>
        <w:numId w:val="13"/>
      </w:numPr>
      <w:spacing w:after="200" w:line="312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272C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B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5A"/>
    <w:rPr>
      <w:rFonts w:ascii="Times New Roman" w:eastAsia="Times New Roman" w:hAnsi="Times New Roman" w:cs="Times New Roman"/>
      <w:color w:val="auto"/>
      <w:sz w:val="18"/>
      <w:szCs w:val="18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E3487"/>
    <w:pPr>
      <w:spacing w:after="200" w:line="312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3487"/>
    <w:rPr>
      <w:rFonts w:ascii="Tahoma" w:eastAsia="Times New Roman" w:hAnsi="Tahoma" w:cs="Tahoma"/>
      <w:color w:val="auto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E34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7F1"/>
    <w:rPr>
      <w:rFonts w:ascii="Arial" w:eastAsia="Times New Roman" w:hAnsi="Arial" w:cs="Arial"/>
      <w:b/>
      <w:bCs/>
      <w:color w:val="auto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27AC9"/>
    <w:pPr>
      <w:spacing w:before="120" w:line="312" w:lineRule="auto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27AC9"/>
    <w:pPr>
      <w:spacing w:before="120" w:line="312" w:lineRule="auto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27AC9"/>
    <w:pPr>
      <w:spacing w:line="312" w:lineRule="auto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7AC9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7AC9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7AC9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7AC9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7AC9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7AC9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DA9"/>
    <w:rPr>
      <w:color w:val="2B8073" w:themeColor="followedHyperlink"/>
      <w:u w:val="single"/>
    </w:rPr>
  </w:style>
  <w:style w:type="paragraph" w:customStyle="1" w:styleId="Note">
    <w:name w:val="Note"/>
    <w:basedOn w:val="Normal"/>
    <w:uiPriority w:val="19"/>
    <w:qFormat/>
    <w:rsid w:val="008910B6"/>
    <w:pPr>
      <w:pBdr>
        <w:left w:val="single" w:sz="18" w:space="6" w:color="404040" w:themeColor="text1" w:themeTint="BF"/>
      </w:pBdr>
      <w:tabs>
        <w:tab w:val="left" w:pos="567"/>
      </w:tabs>
      <w:spacing w:after="200" w:line="276" w:lineRule="auto"/>
      <w:ind w:left="567" w:right="709"/>
    </w:pPr>
    <w:rPr>
      <w:rFonts w:asciiTheme="minorHAnsi" w:eastAsiaTheme="minorEastAsia" w:hAnsiTheme="minorHAnsi" w:cs="Arial"/>
      <w:i/>
      <w:iCs/>
      <w:szCs w:val="18"/>
      <w:lang w:val="en-US" w:eastAsia="en-US"/>
    </w:rPr>
  </w:style>
  <w:style w:type="paragraph" w:customStyle="1" w:styleId="NoteTitle">
    <w:name w:val="Note Title"/>
    <w:basedOn w:val="Note"/>
    <w:qFormat/>
    <w:rsid w:val="008910B6"/>
    <w:rPr>
      <w:b/>
      <w:bCs/>
    </w:rPr>
  </w:style>
  <w:style w:type="paragraph" w:styleId="NormalWeb">
    <w:name w:val="Normal (Web)"/>
    <w:basedOn w:val="Normal"/>
    <w:uiPriority w:val="99"/>
    <w:unhideWhenUsed/>
    <w:rsid w:val="00F17C88"/>
    <w:pPr>
      <w:spacing w:before="100" w:beforeAutospacing="1" w:after="100" w:afterAutospacing="1"/>
    </w:pPr>
    <w:rPr>
      <w:rFonts w:eastAsiaTheme="minorEastAsia"/>
    </w:rPr>
  </w:style>
  <w:style w:type="paragraph" w:customStyle="1" w:styleId="Code">
    <w:name w:val="Code"/>
    <w:basedOn w:val="NormalWeb"/>
    <w:qFormat/>
    <w:rsid w:val="009B270A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720"/>
    </w:pPr>
    <w:rPr>
      <w:rFonts w:ascii="Courier New" w:hAnsi="Courier New" w:cs="Courier New"/>
      <w:color w:val="666600"/>
      <w:sz w:val="20"/>
      <w:szCs w:val="20"/>
    </w:rPr>
  </w:style>
  <w:style w:type="paragraph" w:styleId="NoSpacing">
    <w:name w:val="No Spacing"/>
    <w:link w:val="NoSpacingChar"/>
    <w:uiPriority w:val="1"/>
    <w:qFormat/>
    <w:rsid w:val="00DD6C9B"/>
    <w:pPr>
      <w:spacing w:after="0" w:line="240" w:lineRule="auto"/>
      <w:ind w:left="0"/>
    </w:pPr>
    <w:rPr>
      <w:rFonts w:eastAsiaTheme="minorEastAsia"/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6C9B"/>
    <w:rPr>
      <w:rFonts w:eastAsiaTheme="minorEastAsia"/>
      <w:color w:val="auto"/>
      <w:lang w:eastAsia="en-US"/>
    </w:rPr>
  </w:style>
  <w:style w:type="table" w:styleId="GridTable1Light">
    <w:name w:val="Grid Table 1 Light"/>
    <w:basedOn w:val="TableNormal"/>
    <w:uiPriority w:val="46"/>
    <w:rsid w:val="00DD6C9B"/>
    <w:pPr>
      <w:spacing w:after="0" w:line="240" w:lineRule="auto"/>
      <w:ind w:left="0"/>
    </w:pPr>
    <w:rPr>
      <w:color w:val="auto"/>
      <w:sz w:val="24"/>
      <w:szCs w:val="24"/>
      <w:lang w:val="en-GB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graph/powershell-intune-samples/tree/master/MDAT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curitycenter.windows.com/dashboard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iljohnson/Library/Containers/com.microsoft.Word/Data/Library/Application%2520Support/Microsoft/Office/16.0/DTS/en-GB%257b0DB43011-C120-404A-81FE-C34570C98C4B%257d/%257bDFD4952B-2955-D24E-A42A-3D153E2ED068%25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E8D7A5-99E9-9947-A0CE-8CD2A55D70B5}">
  <we:reference id="wa104382008" version="1.0.0.0" store="en-GB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1E0CD-AFA1-CA41-AC85-817ED6FD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%7bDFD4952B-2955-D24E-A42A-3D153E2ED068%7dtf10002082.dotx</Template>
  <TotalTime>46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Links>
    <vt:vector size="138" baseType="variant">
      <vt:variant>
        <vt:i4>1441879</vt:i4>
      </vt:variant>
      <vt:variant>
        <vt:i4>140</vt:i4>
      </vt:variant>
      <vt:variant>
        <vt:i4>0</vt:i4>
      </vt:variant>
      <vt:variant>
        <vt:i4>5</vt:i4>
      </vt:variant>
      <vt:variant>
        <vt:lpwstr>https://developer.android.com/studio/releases/platform-tools</vt:lpwstr>
      </vt:variant>
      <vt:variant>
        <vt:lpwstr/>
      </vt:variant>
      <vt:variant>
        <vt:i4>1245264</vt:i4>
      </vt:variant>
      <vt:variant>
        <vt:i4>125</vt:i4>
      </vt:variant>
      <vt:variant>
        <vt:i4>0</vt:i4>
      </vt:variant>
      <vt:variant>
        <vt:i4>5</vt:i4>
      </vt:variant>
      <vt:variant>
        <vt:lpwstr>https://developer.android.com/studio/command-line/adb</vt:lpwstr>
      </vt:variant>
      <vt:variant>
        <vt:lpwstr/>
      </vt:variant>
      <vt:variant>
        <vt:i4>2424956</vt:i4>
      </vt:variant>
      <vt:variant>
        <vt:i4>120</vt:i4>
      </vt:variant>
      <vt:variant>
        <vt:i4>0</vt:i4>
      </vt:variant>
      <vt:variant>
        <vt:i4>5</vt:i4>
      </vt:variant>
      <vt:variant>
        <vt:lpwstr>https://developer.android.com/studio/debug/dev-options</vt:lpwstr>
      </vt:variant>
      <vt:variant>
        <vt:lpwstr/>
      </vt:variant>
      <vt:variant>
        <vt:i4>2228335</vt:i4>
      </vt:variant>
      <vt:variant>
        <vt:i4>117</vt:i4>
      </vt:variant>
      <vt:variant>
        <vt:i4>0</vt:i4>
      </vt:variant>
      <vt:variant>
        <vt:i4>5</vt:i4>
      </vt:variant>
      <vt:variant>
        <vt:lpwstr>https://aka.ms/dmac</vt:lpwstr>
      </vt:variant>
      <vt:variant>
        <vt:lpwstr/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_Toc35608728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_Toc35608727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_Toc35608726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_Toc35608725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_Toc35608724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_Toc35608723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_Toc35608722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_Toc35608721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_Toc35608720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_Toc35608719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_Toc35608718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_Toc35608717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_Toc35608716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_Toc35608715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_Toc35608714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_Toc35608713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_Toc35608712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_Toc35608711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_Toc35608710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Johnson</dc:creator>
  <cp:keywords/>
  <dc:description/>
  <cp:lastModifiedBy>Neil Johnson</cp:lastModifiedBy>
  <cp:revision>48</cp:revision>
  <dcterms:created xsi:type="dcterms:W3CDTF">2020-04-06T10:21:00Z</dcterms:created>
  <dcterms:modified xsi:type="dcterms:W3CDTF">2020-10-02T14:36:00Z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2020-01-16T14:12:10Z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61d89e2e-3550-4b3e-9c5d-0000bb6df900</vt:lpwstr>
  </property>
  <property fmtid="{D5CDD505-2E9C-101B-9397-08002B2CF9AE}" pid="9" name="MSIP_Label_f42aa342-8706-4288-bd11-ebb85995028c_ContentBits">
    <vt:lpwstr>0</vt:lpwstr>
  </property>
</Properties>
</file>